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76B97" w:rsidRDefault="00AF63D1" w:rsidP="006F1E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3420"/>
        </w:tabs>
        <w:spacing w:line="240" w:lineRule="auto"/>
        <w:rPr>
          <w:rFonts w:ascii="Century Gothic" w:eastAsia="Century Gothic" w:hAnsi="Century Gothic" w:cs="Century Gothic"/>
          <w:b/>
          <w:color w:val="666666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6B9377EF" wp14:editId="136D062F">
                <wp:simplePos x="0" y="0"/>
                <wp:positionH relativeFrom="column">
                  <wp:posOffset>4629150</wp:posOffset>
                </wp:positionH>
                <wp:positionV relativeFrom="paragraph">
                  <wp:posOffset>-860898</wp:posOffset>
                </wp:positionV>
                <wp:extent cx="1905" cy="9260205"/>
                <wp:effectExtent l="0" t="184150" r="0" b="1695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905" cy="9260205"/>
                        </a:xfrm>
                        <a:prstGeom prst="line">
                          <a:avLst/>
                        </a:prstGeom>
                        <a:ln w="38100">
                          <a:gradFill flip="none"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1"/>
                            <a:tileRect/>
                          </a:gradFill>
                          <a:prstDash val="solid"/>
                          <a:headEnd type="oval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91E95" id="Straight Connector 2" o:spid="_x0000_s1026" style="position:absolute;rotation:-90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-67.8pt" to="364.65pt,6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" strokeweight="3pt">
                <v:stroke startarrow="oval" endarrow="classic" endarrowwidth="wide" endarrowlength="long" joinstyle="miter"/>
              </v:line>
            </w:pict>
          </mc:Fallback>
        </mc:AlternateContent>
      </w:r>
      <w:r w:rsidR="00F11A75">
        <w:rPr>
          <w:noProof/>
        </w:rPr>
        <w:t>DISSERTATION TIMELINE</w:t>
      </w:r>
      <w:r w:rsidR="009B1655">
        <w:rPr>
          <w:rFonts w:ascii="Century Gothic" w:eastAsia="Century Gothic" w:hAnsi="Century Gothic" w:cs="Century Gothic"/>
          <w:b/>
          <w:color w:val="666666"/>
          <w:sz w:val="28"/>
          <w:szCs w:val="28"/>
        </w:rPr>
        <w:t xml:space="preserve"> </w:t>
      </w:r>
      <w:r w:rsidR="009B1655">
        <w:rPr>
          <w:rFonts w:ascii="Century Gothic" w:eastAsia="Century Gothic" w:hAnsi="Century Gothic" w:cs="Century Gothic"/>
          <w:b/>
          <w:color w:val="666666"/>
          <w:sz w:val="28"/>
          <w:szCs w:val="28"/>
        </w:rPr>
        <w:tab/>
      </w:r>
    </w:p>
    <w:p w:rsidR="00176B97" w:rsidRPr="00176B97" w:rsidRDefault="00176B97" w:rsidP="00390B19">
      <w:pPr>
        <w:rPr>
          <w:rFonts w:ascii="Century Gothic" w:eastAsia="Century Gothic" w:hAnsi="Century Gothic" w:cs="Century Gothic"/>
          <w:b/>
          <w:color w:val="666666"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6"/>
        <w:gridCol w:w="12069"/>
      </w:tblGrid>
      <w:tr w:rsidR="00FC1ADF" w:rsidTr="0077309B">
        <w:trPr>
          <w:trHeight w:val="495"/>
        </w:trPr>
        <w:tc>
          <w:tcPr>
            <w:tcW w:w="2106" w:type="dxa"/>
          </w:tcPr>
          <w:p w:rsidR="00176B97" w:rsidRPr="00176B97" w:rsidRDefault="00F11A75" w:rsidP="00390B19">
            <w:pPr>
              <w:rPr>
                <w:rFonts w:ascii="Century Gothic" w:eastAsia="Century Gothic" w:hAnsi="Century Gothic" w:cs="Century Gothic"/>
                <w:b/>
                <w:color w:val="666666"/>
                <w:sz w:val="21"/>
                <w:szCs w:val="28"/>
              </w:rPr>
            </w:pPr>
            <w:r>
              <w:rPr>
                <w:rFonts w:ascii="Century Gothic" w:eastAsia="Century Gothic" w:hAnsi="Century Gothic" w:cs="Century Gothic"/>
                <w:b/>
                <w:color w:val="666666"/>
                <w:sz w:val="21"/>
                <w:szCs w:val="28"/>
              </w:rPr>
              <w:t xml:space="preserve">DoT </w:t>
            </w:r>
            <w:r w:rsidR="00176B97" w:rsidRPr="00176B97">
              <w:rPr>
                <w:rFonts w:ascii="Century Gothic" w:eastAsia="Century Gothic" w:hAnsi="Century Gothic" w:cs="Century Gothic"/>
                <w:b/>
                <w:color w:val="666666"/>
                <w:sz w:val="21"/>
                <w:szCs w:val="28"/>
              </w:rPr>
              <w:t>:</w:t>
            </w:r>
          </w:p>
        </w:tc>
        <w:tc>
          <w:tcPr>
            <w:tcW w:w="12069" w:type="dxa"/>
          </w:tcPr>
          <w:p w:rsidR="00176B97" w:rsidRPr="00176B97" w:rsidRDefault="00176B97" w:rsidP="00390B19">
            <w:pPr>
              <w:rPr>
                <w:rFonts w:ascii="Century Gothic" w:eastAsia="Century Gothic" w:hAnsi="Century Gothic" w:cs="Century Gothic"/>
                <w:b/>
                <w:color w:val="666666"/>
                <w:szCs w:val="28"/>
              </w:rPr>
            </w:pPr>
          </w:p>
        </w:tc>
      </w:tr>
    </w:tbl>
    <w:p w:rsidR="008D0DF2" w:rsidRPr="008321E5" w:rsidRDefault="00AF63D1" w:rsidP="008321E5">
      <w:pPr>
        <w:tabs>
          <w:tab w:val="left" w:pos="720"/>
          <w:tab w:val="left" w:pos="6526"/>
        </w:tabs>
        <w:rPr>
          <w:rFonts w:ascii="Century Gothic" w:eastAsia="Century Gothic" w:hAnsi="Century Gothic" w:cs="Century Gothic"/>
          <w:b/>
          <w:color w:val="B45F06"/>
          <w:sz w:val="28"/>
          <w:szCs w:val="28"/>
        </w:rPr>
      </w:pPr>
      <w:r>
        <w:rPr>
          <w:rFonts w:ascii="Century Gothic" w:eastAsia="Century Gothic" w:hAnsi="Century Gothic" w:cs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 wp14:anchorId="137EE9D1" wp14:editId="06DCA2D6">
                <wp:simplePos x="0" y="0"/>
                <wp:positionH relativeFrom="column">
                  <wp:posOffset>-77821</wp:posOffset>
                </wp:positionH>
                <wp:positionV relativeFrom="page">
                  <wp:posOffset>1196340</wp:posOffset>
                </wp:positionV>
                <wp:extent cx="2026920" cy="1902460"/>
                <wp:effectExtent l="0" t="0" r="5080" b="25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19024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7F7EC">
                                <a:lumMod val="90000"/>
                              </a:srgbClr>
                            </a:gs>
                            <a:gs pos="100000">
                              <a:schemeClr val="bg1"/>
                            </a:gs>
                          </a:gsLst>
                          <a:lin ang="2700000" scaled="0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CC4" w:rsidRDefault="00241CC4" w:rsidP="005128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</w:pPr>
                            <w:r w:rsidRPr="005128A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  <w:t xml:space="preserve">Create account and VM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  <w:t>(Ubuntu)</w:t>
                            </w:r>
                            <w:r w:rsidRPr="005128A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  <w:t>on Google Cloud</w:t>
                            </w:r>
                          </w:p>
                          <w:p w:rsidR="00241CC4" w:rsidRDefault="00241CC4" w:rsidP="005128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  <w:t>Install BIND9 and other utils necessary</w:t>
                            </w:r>
                          </w:p>
                          <w:p w:rsidR="00241CC4" w:rsidRPr="005128A0" w:rsidRDefault="00241CC4" w:rsidP="00504B1A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7EE9D1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-6.15pt;margin-top:94.2pt;width:159.6pt;height:149.8pt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" fillcolor="#e9e9ca" stroked="f">
                <v:fill color2="white [3212]" angle="45" focus="100%" type="gradient">
                  <o:fill v:ext="view" type="gradientUnscaled"/>
                </v:fill>
                <v:textbox inset=",7.2pt,,36pt">
                  <w:txbxContent>
                    <w:p w:rsidR="00241CC4" w:rsidRDefault="00241CC4" w:rsidP="005128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</w:pPr>
                      <w:r w:rsidRPr="005128A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  <w:t xml:space="preserve">Create account and VM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  <w:t>(Ubuntu)</w:t>
                      </w:r>
                      <w:r w:rsidRPr="005128A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  <w:t>on Google Cloud</w:t>
                      </w:r>
                    </w:p>
                    <w:p w:rsidR="00241CC4" w:rsidRDefault="00241CC4" w:rsidP="005128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  <w:t>Install BIND9 and other utils necessary</w:t>
                      </w:r>
                    </w:p>
                    <w:p w:rsidR="00241CC4" w:rsidRPr="005128A0" w:rsidRDefault="00241CC4" w:rsidP="00504B1A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 wp14:anchorId="595FB027" wp14:editId="46F59BCA">
                <wp:simplePos x="0" y="0"/>
                <wp:positionH relativeFrom="column">
                  <wp:posOffset>2363821</wp:posOffset>
                </wp:positionH>
                <wp:positionV relativeFrom="page">
                  <wp:posOffset>1196340</wp:posOffset>
                </wp:positionV>
                <wp:extent cx="2026920" cy="1902460"/>
                <wp:effectExtent l="0" t="0" r="5080" b="254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19024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7F7EC">
                                <a:lumMod val="90000"/>
                              </a:srgbClr>
                            </a:gs>
                            <a:gs pos="100000">
                              <a:schemeClr val="bg1"/>
                            </a:gs>
                          </a:gsLst>
                          <a:lin ang="2700000" scaled="0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CC4" w:rsidRDefault="00241CC4" w:rsidP="00504B1A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  <w:t>Deploy DNS server on cloud machine.</w:t>
                            </w:r>
                          </w:p>
                          <w:p w:rsidR="00241CC4" w:rsidRPr="00FC7B87" w:rsidRDefault="00241CC4" w:rsidP="00504B1A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  <w:t>Create primary NS, forward, reverse zone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FB027" id="Text Box 56" o:spid="_x0000_s1027" type="#_x0000_t202" style="position:absolute;margin-left:186.15pt;margin-top:94.2pt;width:159.6pt;height:149.8pt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" fillcolor="#e9e9ca" stroked="f">
                <v:fill color2="white [3212]" angle="45" focus="100%" type="gradient">
                  <o:fill v:ext="view" type="gradientUnscaled"/>
                </v:fill>
                <v:textbox inset=",7.2pt,,36pt">
                  <w:txbxContent>
                    <w:p w:rsidR="00241CC4" w:rsidRDefault="00241CC4" w:rsidP="00504B1A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  <w:t>Deploy DNS server on cloud machine.</w:t>
                      </w:r>
                    </w:p>
                    <w:p w:rsidR="00241CC4" w:rsidRPr="00FC7B87" w:rsidRDefault="00241CC4" w:rsidP="00504B1A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  <w:t>Create primary NS, forward, reverse zone file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 wp14:anchorId="57666322" wp14:editId="0DF5E586">
                <wp:simplePos x="0" y="0"/>
                <wp:positionH relativeFrom="column">
                  <wp:posOffset>4815191</wp:posOffset>
                </wp:positionH>
                <wp:positionV relativeFrom="page">
                  <wp:posOffset>1196340</wp:posOffset>
                </wp:positionV>
                <wp:extent cx="2026920" cy="1902460"/>
                <wp:effectExtent l="0" t="0" r="5080" b="254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19024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7F7EC">
                                <a:lumMod val="90000"/>
                              </a:srgbClr>
                            </a:gs>
                            <a:gs pos="100000">
                              <a:schemeClr val="bg1"/>
                            </a:gs>
                          </a:gsLst>
                          <a:lin ang="2700000" scaled="0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CC4" w:rsidRDefault="00241CC4" w:rsidP="00504B1A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  <w:t>Setup Cache name server</w:t>
                            </w:r>
                          </w:p>
                          <w:p w:rsidR="00241CC4" w:rsidRDefault="00241CC4" w:rsidP="00504B1A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  <w:t>Write Up – Literature Review</w:t>
                            </w:r>
                          </w:p>
                          <w:p w:rsidR="00241CC4" w:rsidRDefault="00241CC4" w:rsidP="00504B1A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  <w:t>Analyse packets on Wireshark</w:t>
                            </w:r>
                          </w:p>
                          <w:p w:rsidR="00241CC4" w:rsidRPr="00D95140" w:rsidRDefault="00241CC4" w:rsidP="00504B1A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  <w:t>(Unencrypted)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66322" id="Text Box 59" o:spid="_x0000_s1028" type="#_x0000_t202" style="position:absolute;margin-left:379.15pt;margin-top:94.2pt;width:159.6pt;height:149.8pt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" fillcolor="#e9e9ca" stroked="f">
                <v:fill color2="white [3212]" angle="45" focus="100%" type="gradient">
                  <o:fill v:ext="view" type="gradientUnscaled"/>
                </v:fill>
                <v:textbox inset=",7.2pt,,36pt">
                  <w:txbxContent>
                    <w:p w:rsidR="00241CC4" w:rsidRDefault="00241CC4" w:rsidP="00504B1A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  <w:t>Setup Cache name server</w:t>
                      </w:r>
                    </w:p>
                    <w:p w:rsidR="00241CC4" w:rsidRDefault="00241CC4" w:rsidP="00504B1A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  <w:t>Write Up – Literature Review</w:t>
                      </w:r>
                    </w:p>
                    <w:p w:rsidR="00241CC4" w:rsidRDefault="00241CC4" w:rsidP="00504B1A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  <w:t>Analyse packets on Wireshark</w:t>
                      </w:r>
                    </w:p>
                    <w:p w:rsidR="00241CC4" w:rsidRPr="00D95140" w:rsidRDefault="00241CC4" w:rsidP="00504B1A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  <w:t>(Unencrypted)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 wp14:anchorId="2D72F4D0" wp14:editId="2E268CB5">
                <wp:simplePos x="0" y="0"/>
                <wp:positionH relativeFrom="column">
                  <wp:posOffset>7256834</wp:posOffset>
                </wp:positionH>
                <wp:positionV relativeFrom="page">
                  <wp:posOffset>1196340</wp:posOffset>
                </wp:positionV>
                <wp:extent cx="2026920" cy="1902460"/>
                <wp:effectExtent l="0" t="0" r="5080" b="254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19024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7F7EC">
                                <a:lumMod val="90000"/>
                              </a:srgbClr>
                            </a:gs>
                            <a:gs pos="100000">
                              <a:schemeClr val="bg1"/>
                            </a:gs>
                          </a:gsLst>
                          <a:lin ang="2700000" scaled="0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CC4" w:rsidRDefault="00241CC4" w:rsidP="00504B1A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  <w:t>Install and setup Stubby</w:t>
                            </w:r>
                          </w:p>
                          <w:p w:rsidR="00581A61" w:rsidRDefault="00581A61" w:rsidP="00504B1A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  <w:t>Analyse packets on Wireshark (Encrypted)</w:t>
                            </w:r>
                          </w:p>
                          <w:p w:rsidR="00581A61" w:rsidRDefault="00581A61" w:rsidP="00504B1A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  <w:t>Decide on measurements</w:t>
                            </w:r>
                          </w:p>
                          <w:p w:rsidR="00241CC4" w:rsidRDefault="00241CC4" w:rsidP="00504B1A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  <w:t>Write up – Introduction</w:t>
                            </w:r>
                          </w:p>
                          <w:p w:rsidR="00581A61" w:rsidRPr="00241CC4" w:rsidRDefault="00581A61" w:rsidP="00504B1A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  <w:t>Poster preparation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2F4D0" id="Text Box 62" o:spid="_x0000_s1029" type="#_x0000_t202" style="position:absolute;margin-left:571.4pt;margin-top:94.2pt;width:159.6pt;height:149.8pt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" fillcolor="#e9e9ca" stroked="f">
                <v:fill color2="white [3212]" angle="45" focus="100%" type="gradient">
                  <o:fill v:ext="view" type="gradientUnscaled"/>
                </v:fill>
                <v:textbox inset=",7.2pt,,36pt">
                  <w:txbxContent>
                    <w:p w:rsidR="00241CC4" w:rsidRDefault="00241CC4" w:rsidP="00504B1A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  <w:t>Install and setup Stubby</w:t>
                      </w:r>
                    </w:p>
                    <w:p w:rsidR="00581A61" w:rsidRDefault="00581A61" w:rsidP="00504B1A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  <w:t>Analyse packets on Wireshark (Encrypted)</w:t>
                      </w:r>
                    </w:p>
                    <w:p w:rsidR="00581A61" w:rsidRDefault="00581A61" w:rsidP="00504B1A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  <w:t>Decide on measurements</w:t>
                      </w:r>
                    </w:p>
                    <w:p w:rsidR="00241CC4" w:rsidRDefault="00241CC4" w:rsidP="00504B1A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  <w:t>Write up – Introduction</w:t>
                      </w:r>
                    </w:p>
                    <w:p w:rsidR="00581A61" w:rsidRPr="00241CC4" w:rsidRDefault="00581A61" w:rsidP="00504B1A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  <w:t>Poster preparation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8D0DF2" w:rsidRPr="008D0DF2" w:rsidRDefault="008D0DF2" w:rsidP="00390B19">
      <w:pPr>
        <w:rPr>
          <w:rFonts w:ascii="Century Gothic" w:eastAsia="Century Gothic" w:hAnsi="Century Gothic" w:cs="Century Gothic"/>
          <w:sz w:val="28"/>
          <w:szCs w:val="28"/>
        </w:rPr>
      </w:pPr>
    </w:p>
    <w:p w:rsidR="008D0DF2" w:rsidRPr="008D0DF2" w:rsidRDefault="008D0DF2" w:rsidP="00390B19">
      <w:pPr>
        <w:rPr>
          <w:rFonts w:ascii="Century Gothic" w:eastAsia="Century Gothic" w:hAnsi="Century Gothic" w:cs="Century Gothic"/>
          <w:sz w:val="28"/>
          <w:szCs w:val="28"/>
        </w:rPr>
      </w:pPr>
    </w:p>
    <w:p w:rsidR="008D0DF2" w:rsidRPr="008D0DF2" w:rsidRDefault="008D0DF2" w:rsidP="00390B19">
      <w:pPr>
        <w:rPr>
          <w:rFonts w:ascii="Century Gothic" w:eastAsia="Century Gothic" w:hAnsi="Century Gothic" w:cs="Century Gothic"/>
          <w:sz w:val="28"/>
          <w:szCs w:val="28"/>
        </w:rPr>
      </w:pPr>
    </w:p>
    <w:p w:rsidR="008D0DF2" w:rsidRPr="008D0DF2" w:rsidRDefault="008D0DF2" w:rsidP="00390B19">
      <w:pPr>
        <w:rPr>
          <w:rFonts w:ascii="Century Gothic" w:eastAsia="Century Gothic" w:hAnsi="Century Gothic" w:cs="Century Gothic"/>
          <w:sz w:val="28"/>
          <w:szCs w:val="28"/>
        </w:rPr>
      </w:pPr>
    </w:p>
    <w:p w:rsidR="008D0DF2" w:rsidRPr="008D0DF2" w:rsidRDefault="008D0DF2" w:rsidP="00390B19">
      <w:pPr>
        <w:tabs>
          <w:tab w:val="left" w:pos="5438"/>
        </w:tabs>
        <w:rPr>
          <w:rFonts w:ascii="Century Gothic" w:eastAsia="Century Gothic" w:hAnsi="Century Gothic" w:cs="Century Gothic"/>
          <w:sz w:val="28"/>
          <w:szCs w:val="28"/>
        </w:rPr>
      </w:pPr>
    </w:p>
    <w:p w:rsidR="008D0DF2" w:rsidRPr="008D0DF2" w:rsidRDefault="00AF63D1" w:rsidP="00390B19">
      <w:pPr>
        <w:tabs>
          <w:tab w:val="left" w:pos="1276"/>
          <w:tab w:val="left" w:pos="5300"/>
        </w:tabs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 wp14:anchorId="17F0B7A0" wp14:editId="08C12DA0">
                <wp:simplePos x="0" y="0"/>
                <wp:positionH relativeFrom="column">
                  <wp:posOffset>48638</wp:posOffset>
                </wp:positionH>
                <wp:positionV relativeFrom="page">
                  <wp:posOffset>2887980</wp:posOffset>
                </wp:positionV>
                <wp:extent cx="1762125" cy="1014095"/>
                <wp:effectExtent l="50800" t="25400" r="66675" b="128905"/>
                <wp:wrapNone/>
                <wp:docPr id="117" name="Round Diagonal Corner 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014095"/>
                        </a:xfrm>
                        <a:prstGeom prst="round2DiagRect">
                          <a:avLst>
                            <a:gd name="adj1" fmla="val 9693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CC4" w:rsidRPr="00AF63D1" w:rsidRDefault="00241CC4" w:rsidP="00C5645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  <w:t xml:space="preserve">Week 1 </w:t>
                            </w:r>
                          </w:p>
                          <w:p w:rsidR="00241CC4" w:rsidRPr="00AF63D1" w:rsidRDefault="00241CC4" w:rsidP="00C56452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:rsidR="00241CC4" w:rsidRPr="00176B97" w:rsidRDefault="00241CC4" w:rsidP="00C56452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7</w:t>
                            </w:r>
                            <w:r w:rsidRPr="00F11A75">
                              <w:rPr>
                                <w:rFonts w:ascii="Century Gothic" w:hAnsi="Century Gothic"/>
                                <w:sz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May - 14</w:t>
                            </w:r>
                            <w:r w:rsidRPr="00F11A75">
                              <w:rPr>
                                <w:rFonts w:ascii="Century Gothic" w:hAnsi="Century Gothic"/>
                                <w:sz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May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0B7A0" id="Round Diagonal Corner Rectangle 117" o:spid="_x0000_s1030" style="position:absolute;margin-left:3.85pt;margin-top:227.4pt;width:138.75pt;height:79.85pt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1762125,10140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" adj="-11796480,,5400" path="m98296,l1762125,r,l1762125,915799v,54287,-44009,98296,-98296,98296l,1014095r,l,98296c,44009,44009,,98296,xe" fillcolor="white [3212]" strokecolor="#d8d8d8 [2732]" strokeweight=".25pt">
                <v:stroke joinstyle="miter"/>
                <v:shadow on="t" color="black" opacity="26214f" origin=",-.5" offset="0,3pt"/>
                <v:formulas/>
                <v:path arrowok="t" o:connecttype="custom" o:connectlocs="98296,0;1762125,0;1762125,0;1762125,915799;1663829,1014095;0,1014095;0,1014095;0,98296;98296,0" o:connectangles="0,0,0,0,0,0,0,0,0" textboxrect="0,0,1762125,1014095"/>
                <v:textbox>
                  <w:txbxContent>
                    <w:p w:rsidR="00241CC4" w:rsidRPr="00AF63D1" w:rsidRDefault="00241CC4" w:rsidP="00C56452">
                      <w:pPr>
                        <w:jc w:val="center"/>
                        <w:rPr>
                          <w:rFonts w:ascii="Century Gothic" w:hAnsi="Century Gothic"/>
                          <w:b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</w:rPr>
                        <w:t xml:space="preserve">Week 1 </w:t>
                      </w:r>
                    </w:p>
                    <w:p w:rsidR="00241CC4" w:rsidRPr="00AF63D1" w:rsidRDefault="00241CC4" w:rsidP="00C56452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:rsidR="00241CC4" w:rsidRPr="00176B97" w:rsidRDefault="00241CC4" w:rsidP="00C56452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7</w:t>
                      </w:r>
                      <w:r w:rsidRPr="00F11A75">
                        <w:rPr>
                          <w:rFonts w:ascii="Century Gothic" w:hAnsi="Century Gothic"/>
                          <w:sz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Century Gothic" w:hAnsi="Century Gothic"/>
                          <w:sz w:val="20"/>
                        </w:rPr>
                        <w:t xml:space="preserve"> May - 14</w:t>
                      </w:r>
                      <w:r w:rsidRPr="00F11A75">
                        <w:rPr>
                          <w:rFonts w:ascii="Century Gothic" w:hAnsi="Century Gothic"/>
                          <w:sz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Century Gothic" w:hAnsi="Century Gothic"/>
                          <w:sz w:val="20"/>
                        </w:rPr>
                        <w:t xml:space="preserve"> May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 wp14:anchorId="760004F3" wp14:editId="79CAD676">
                <wp:simplePos x="0" y="0"/>
                <wp:positionH relativeFrom="column">
                  <wp:posOffset>2490280</wp:posOffset>
                </wp:positionH>
                <wp:positionV relativeFrom="page">
                  <wp:posOffset>2887980</wp:posOffset>
                </wp:positionV>
                <wp:extent cx="1762125" cy="1014095"/>
                <wp:effectExtent l="50800" t="25400" r="66675" b="128905"/>
                <wp:wrapNone/>
                <wp:docPr id="57" name="Round Diagonal Corner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014095"/>
                        </a:xfrm>
                        <a:prstGeom prst="round2DiagRect">
                          <a:avLst>
                            <a:gd name="adj1" fmla="val 9693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CC4" w:rsidRPr="00AF63D1" w:rsidRDefault="00241CC4" w:rsidP="00AF63D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  <w:t>Week 2</w:t>
                            </w:r>
                          </w:p>
                          <w:p w:rsidR="00241CC4" w:rsidRPr="00AF63D1" w:rsidRDefault="00241CC4" w:rsidP="00AF63D1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:rsidR="00241CC4" w:rsidRPr="00176B97" w:rsidRDefault="00241CC4" w:rsidP="00AF63D1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14</w:t>
                            </w:r>
                            <w:r w:rsidRPr="00F11A75">
                              <w:rPr>
                                <w:rFonts w:ascii="Century Gothic" w:hAnsi="Century Gothic"/>
                                <w:sz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May – 21</w:t>
                            </w:r>
                            <w:r w:rsidRPr="00F11A75">
                              <w:rPr>
                                <w:rFonts w:ascii="Century Gothic" w:hAnsi="Century Gothic"/>
                                <w:sz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May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004F3" id="Round Diagonal Corner Rectangle 57" o:spid="_x0000_s1031" style="position:absolute;margin-left:196.1pt;margin-top:227.4pt;width:138.75pt;height:79.85pt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1762125,10140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" adj="-11796480,,5400" path="m98296,l1762125,r,l1762125,915799v,54287,-44009,98296,-98296,98296l,1014095r,l,98296c,44009,44009,,98296,xe" fillcolor="white [3212]" strokecolor="#d8d8d8 [2732]" strokeweight=".25pt">
                <v:stroke joinstyle="miter"/>
                <v:shadow on="t" color="black" opacity="26214f" origin=",-.5" offset="0,3pt"/>
                <v:formulas/>
                <v:path arrowok="t" o:connecttype="custom" o:connectlocs="98296,0;1762125,0;1762125,0;1762125,915799;1663829,1014095;0,1014095;0,1014095;0,98296;98296,0" o:connectangles="0,0,0,0,0,0,0,0,0" textboxrect="0,0,1762125,1014095"/>
                <v:textbox>
                  <w:txbxContent>
                    <w:p w:rsidR="00241CC4" w:rsidRPr="00AF63D1" w:rsidRDefault="00241CC4" w:rsidP="00AF63D1">
                      <w:pPr>
                        <w:jc w:val="center"/>
                        <w:rPr>
                          <w:rFonts w:ascii="Century Gothic" w:hAnsi="Century Gothic"/>
                          <w:b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</w:rPr>
                        <w:t>Week 2</w:t>
                      </w:r>
                    </w:p>
                    <w:p w:rsidR="00241CC4" w:rsidRPr="00AF63D1" w:rsidRDefault="00241CC4" w:rsidP="00AF63D1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:rsidR="00241CC4" w:rsidRPr="00176B97" w:rsidRDefault="00241CC4" w:rsidP="00AF63D1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14</w:t>
                      </w:r>
                      <w:r w:rsidRPr="00F11A75">
                        <w:rPr>
                          <w:rFonts w:ascii="Century Gothic" w:hAnsi="Century Gothic"/>
                          <w:sz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Century Gothic" w:hAnsi="Century Gothic"/>
                          <w:sz w:val="20"/>
                        </w:rPr>
                        <w:t xml:space="preserve"> May – 21</w:t>
                      </w:r>
                      <w:r w:rsidRPr="00F11A75">
                        <w:rPr>
                          <w:rFonts w:ascii="Century Gothic" w:hAnsi="Century Gothic"/>
                          <w:sz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Century Gothic" w:hAnsi="Century Gothic"/>
                          <w:sz w:val="20"/>
                        </w:rPr>
                        <w:t xml:space="preserve"> May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 wp14:anchorId="75925431" wp14:editId="09B4C83A">
                <wp:simplePos x="0" y="0"/>
                <wp:positionH relativeFrom="column">
                  <wp:posOffset>4941650</wp:posOffset>
                </wp:positionH>
                <wp:positionV relativeFrom="page">
                  <wp:posOffset>2887980</wp:posOffset>
                </wp:positionV>
                <wp:extent cx="1762125" cy="1014095"/>
                <wp:effectExtent l="50800" t="25400" r="66675" b="128905"/>
                <wp:wrapNone/>
                <wp:docPr id="60" name="Round Diagonal Corner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014095"/>
                        </a:xfrm>
                        <a:prstGeom prst="round2DiagRect">
                          <a:avLst>
                            <a:gd name="adj1" fmla="val 9693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CC4" w:rsidRPr="00AF63D1" w:rsidRDefault="00241CC4" w:rsidP="00AF63D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  <w:t>Week 3</w:t>
                            </w:r>
                            <w:r w:rsidRPr="00AF63D1"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  <w:p w:rsidR="00241CC4" w:rsidRPr="00AF63D1" w:rsidRDefault="00241CC4" w:rsidP="00AF63D1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:rsidR="00241CC4" w:rsidRPr="00176B97" w:rsidRDefault="00241CC4" w:rsidP="00AF63D1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21</w:t>
                            </w:r>
                            <w:r w:rsidRPr="00F11A75">
                              <w:rPr>
                                <w:rFonts w:ascii="Century Gothic" w:hAnsi="Century Gothic"/>
                                <w:sz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May – 28</w:t>
                            </w:r>
                            <w:r w:rsidRPr="00F11A75">
                              <w:rPr>
                                <w:rFonts w:ascii="Century Gothic" w:hAnsi="Century Gothic"/>
                                <w:sz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May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25431" id="Round Diagonal Corner Rectangle 60" o:spid="_x0000_s1032" style="position:absolute;margin-left:389.1pt;margin-top:227.4pt;width:138.75pt;height:79.85pt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1762125,10140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" adj="-11796480,,5400" path="m98296,l1762125,r,l1762125,915799v,54287,-44009,98296,-98296,98296l,1014095r,l,98296c,44009,44009,,98296,xe" fillcolor="white [3212]" strokecolor="#d8d8d8 [2732]" strokeweight=".25pt">
                <v:stroke joinstyle="miter"/>
                <v:shadow on="t" color="black" opacity="26214f" origin=",-.5" offset="0,3pt"/>
                <v:formulas/>
                <v:path arrowok="t" o:connecttype="custom" o:connectlocs="98296,0;1762125,0;1762125,0;1762125,915799;1663829,1014095;0,1014095;0,1014095;0,98296;98296,0" o:connectangles="0,0,0,0,0,0,0,0,0" textboxrect="0,0,1762125,1014095"/>
                <v:textbox>
                  <w:txbxContent>
                    <w:p w:rsidR="00241CC4" w:rsidRPr="00AF63D1" w:rsidRDefault="00241CC4" w:rsidP="00AF63D1">
                      <w:pPr>
                        <w:jc w:val="center"/>
                        <w:rPr>
                          <w:rFonts w:ascii="Century Gothic" w:hAnsi="Century Gothic"/>
                          <w:b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</w:rPr>
                        <w:t>Week 3</w:t>
                      </w:r>
                      <w:r w:rsidRPr="00AF63D1">
                        <w:rPr>
                          <w:rFonts w:ascii="Century Gothic" w:hAnsi="Century Gothic"/>
                          <w:b/>
                          <w:sz w:val="20"/>
                        </w:rPr>
                        <w:t xml:space="preserve"> </w:t>
                      </w:r>
                    </w:p>
                    <w:p w:rsidR="00241CC4" w:rsidRPr="00AF63D1" w:rsidRDefault="00241CC4" w:rsidP="00AF63D1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:rsidR="00241CC4" w:rsidRPr="00176B97" w:rsidRDefault="00241CC4" w:rsidP="00AF63D1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21</w:t>
                      </w:r>
                      <w:r w:rsidRPr="00F11A75">
                        <w:rPr>
                          <w:rFonts w:ascii="Century Gothic" w:hAnsi="Century Gothic"/>
                          <w:sz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Century Gothic" w:hAnsi="Century Gothic"/>
                          <w:sz w:val="20"/>
                        </w:rPr>
                        <w:t xml:space="preserve"> May – 28</w:t>
                      </w:r>
                      <w:r w:rsidRPr="00F11A75">
                        <w:rPr>
                          <w:rFonts w:ascii="Century Gothic" w:hAnsi="Century Gothic"/>
                          <w:sz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Century Gothic" w:hAnsi="Century Gothic"/>
                          <w:sz w:val="20"/>
                        </w:rPr>
                        <w:t xml:space="preserve"> May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77720640" wp14:editId="6C66B364">
                <wp:simplePos x="0" y="0"/>
                <wp:positionH relativeFrom="column">
                  <wp:posOffset>7383293</wp:posOffset>
                </wp:positionH>
                <wp:positionV relativeFrom="page">
                  <wp:posOffset>2887980</wp:posOffset>
                </wp:positionV>
                <wp:extent cx="1762125" cy="1014095"/>
                <wp:effectExtent l="50800" t="25400" r="66675" b="128905"/>
                <wp:wrapNone/>
                <wp:docPr id="63" name="Round Diagonal Corner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014095"/>
                        </a:xfrm>
                        <a:prstGeom prst="round2DiagRect">
                          <a:avLst>
                            <a:gd name="adj1" fmla="val 9693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CC4" w:rsidRPr="00AF63D1" w:rsidRDefault="00241CC4" w:rsidP="00AF63D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  <w:t>Week 4</w:t>
                            </w:r>
                          </w:p>
                          <w:p w:rsidR="00241CC4" w:rsidRPr="00AF63D1" w:rsidRDefault="00241CC4" w:rsidP="00AF63D1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:rsidR="00241CC4" w:rsidRPr="00176B97" w:rsidRDefault="00241CC4" w:rsidP="00AF63D1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28</w:t>
                            </w:r>
                            <w:r w:rsidRPr="00F11A75">
                              <w:rPr>
                                <w:rFonts w:ascii="Century Gothic" w:hAnsi="Century Gothic"/>
                                <w:sz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May – 4</w:t>
                            </w:r>
                            <w:r w:rsidRPr="00F11A75">
                              <w:rPr>
                                <w:rFonts w:ascii="Century Gothic" w:hAnsi="Century Gothic"/>
                                <w:sz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June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20640" id="Round Diagonal Corner Rectangle 63" o:spid="_x0000_s1033" style="position:absolute;margin-left:581.35pt;margin-top:227.4pt;width:138.75pt;height:79.85pt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1762125,10140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" adj="-11796480,,5400" path="m98296,l1762125,r,l1762125,915799v,54287,-44009,98296,-98296,98296l,1014095r,l,98296c,44009,44009,,98296,xe" fillcolor="white [3212]" strokecolor="#d8d8d8 [2732]" strokeweight=".25pt">
                <v:stroke joinstyle="miter"/>
                <v:shadow on="t" color="black" opacity="26214f" origin=",-.5" offset="0,3pt"/>
                <v:formulas/>
                <v:path arrowok="t" o:connecttype="custom" o:connectlocs="98296,0;1762125,0;1762125,0;1762125,915799;1663829,1014095;0,1014095;0,1014095;0,98296;98296,0" o:connectangles="0,0,0,0,0,0,0,0,0" textboxrect="0,0,1762125,1014095"/>
                <v:textbox>
                  <w:txbxContent>
                    <w:p w:rsidR="00241CC4" w:rsidRPr="00AF63D1" w:rsidRDefault="00241CC4" w:rsidP="00AF63D1">
                      <w:pPr>
                        <w:jc w:val="center"/>
                        <w:rPr>
                          <w:rFonts w:ascii="Century Gothic" w:hAnsi="Century Gothic"/>
                          <w:b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</w:rPr>
                        <w:t>Week 4</w:t>
                      </w:r>
                    </w:p>
                    <w:p w:rsidR="00241CC4" w:rsidRPr="00AF63D1" w:rsidRDefault="00241CC4" w:rsidP="00AF63D1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:rsidR="00241CC4" w:rsidRPr="00176B97" w:rsidRDefault="00241CC4" w:rsidP="00AF63D1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28</w:t>
                      </w:r>
                      <w:r w:rsidRPr="00F11A75">
                        <w:rPr>
                          <w:rFonts w:ascii="Century Gothic" w:hAnsi="Century Gothic"/>
                          <w:sz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Century Gothic" w:hAnsi="Century Gothic"/>
                          <w:sz w:val="20"/>
                        </w:rPr>
                        <w:t xml:space="preserve"> May – 4</w:t>
                      </w:r>
                      <w:r w:rsidRPr="00F11A75">
                        <w:rPr>
                          <w:rFonts w:ascii="Century Gothic" w:hAnsi="Century Gothic"/>
                          <w:sz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Century Gothic" w:hAnsi="Century Gothic"/>
                          <w:sz w:val="20"/>
                        </w:rPr>
                        <w:t xml:space="preserve"> June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C1ADF">
        <w:rPr>
          <w:rFonts w:ascii="Century Gothic" w:eastAsia="Century Gothic" w:hAnsi="Century Gothic" w:cs="Century Gothic"/>
          <w:sz w:val="28"/>
          <w:szCs w:val="28"/>
        </w:rPr>
        <w:tab/>
      </w:r>
      <w:r w:rsidR="00390B19">
        <w:rPr>
          <w:rFonts w:ascii="Century Gothic" w:eastAsia="Century Gothic" w:hAnsi="Century Gothic" w:cs="Century Gothic"/>
          <w:sz w:val="28"/>
          <w:szCs w:val="28"/>
        </w:rPr>
        <w:tab/>
      </w:r>
    </w:p>
    <w:p w:rsidR="008D0DF2" w:rsidRPr="008D0DF2" w:rsidRDefault="008D0DF2" w:rsidP="00390B19">
      <w:pPr>
        <w:rPr>
          <w:rFonts w:ascii="Century Gothic" w:eastAsia="Century Gothic" w:hAnsi="Century Gothic" w:cs="Century Gothic"/>
          <w:sz w:val="28"/>
          <w:szCs w:val="28"/>
        </w:rPr>
      </w:pPr>
    </w:p>
    <w:p w:rsidR="008D0DF2" w:rsidRPr="008D0DF2" w:rsidRDefault="008D0DF2" w:rsidP="00390B19">
      <w:pPr>
        <w:rPr>
          <w:rFonts w:ascii="Century Gothic" w:eastAsia="Century Gothic" w:hAnsi="Century Gothic" w:cs="Century Gothic"/>
          <w:sz w:val="28"/>
          <w:szCs w:val="28"/>
        </w:rPr>
      </w:pPr>
    </w:p>
    <w:p w:rsidR="008D0DF2" w:rsidRPr="008D0DF2" w:rsidRDefault="00AF63D1" w:rsidP="00390B19">
      <w:pPr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3AFD0421" wp14:editId="1794491F">
                <wp:simplePos x="0" y="0"/>
                <wp:positionH relativeFrom="column">
                  <wp:posOffset>904672</wp:posOffset>
                </wp:positionH>
                <wp:positionV relativeFrom="page">
                  <wp:posOffset>3754755</wp:posOffset>
                </wp:positionV>
                <wp:extent cx="0" cy="456565"/>
                <wp:effectExtent l="25400" t="25400" r="50800" b="260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56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  <a:alpha val="49000"/>
                            </a:schemeClr>
                          </a:solidFill>
                          <a:head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67B2F" id="Straight Connector 7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71.25pt,295.65pt" to="71.25pt,3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" strokecolor="#7f7f7f [1612]" strokeweight="2.25pt">
                <v:stroke startarrow="oval" opacity="32125f" joinstyle="miter"/>
                <w10:wrap anchory="page"/>
              </v:lin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2EC5E9A7" wp14:editId="79A178C4">
                <wp:simplePos x="0" y="0"/>
                <wp:positionH relativeFrom="column">
                  <wp:posOffset>3355839</wp:posOffset>
                </wp:positionH>
                <wp:positionV relativeFrom="page">
                  <wp:posOffset>3754755</wp:posOffset>
                </wp:positionV>
                <wp:extent cx="0" cy="456565"/>
                <wp:effectExtent l="25400" t="25400" r="50800" b="260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56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  <a:alpha val="77000"/>
                            </a:schemeClr>
                          </a:solidFill>
                          <a:head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56FDB" id="Straight Connector 14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64.25pt,295.65pt" to="264.25pt,3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" strokecolor="#7f7f7f [1612]" strokeweight="2.25pt">
                <v:stroke startarrow="oval" opacity="50372f" joinstyle="miter"/>
                <w10:wrap anchory="page"/>
              </v:lin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42A2F3E2" wp14:editId="00730889">
                <wp:simplePos x="0" y="0"/>
                <wp:positionH relativeFrom="column">
                  <wp:posOffset>5807006</wp:posOffset>
                </wp:positionH>
                <wp:positionV relativeFrom="page">
                  <wp:posOffset>3754755</wp:posOffset>
                </wp:positionV>
                <wp:extent cx="0" cy="456565"/>
                <wp:effectExtent l="25400" t="25400" r="50800" b="2603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56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alpha val="81000"/>
                            </a:schemeClr>
                          </a:solidFill>
                          <a:head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8F57E" id="Straight Connector 46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457.25pt,295.65pt" to="457.25pt,3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" strokecolor="black [3213]" strokeweight="2.25pt">
                <v:stroke startarrow="oval" opacity="53199f" joinstyle="miter"/>
                <w10:wrap anchory="page"/>
              </v:lin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581B24AB" wp14:editId="245A971B">
                <wp:simplePos x="0" y="0"/>
                <wp:positionH relativeFrom="column">
                  <wp:posOffset>8248447</wp:posOffset>
                </wp:positionH>
                <wp:positionV relativeFrom="page">
                  <wp:posOffset>3754755</wp:posOffset>
                </wp:positionV>
                <wp:extent cx="0" cy="456565"/>
                <wp:effectExtent l="25400" t="25400" r="50800" b="260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56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BA559" id="Straight Connector 24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649.5pt,295.65pt" to="649.5pt,3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" strokecolor="black [3213]" strokeweight="2.25pt">
                <v:stroke startarrow="oval" joinstyle="miter"/>
                <w10:wrap anchory="page"/>
              </v:line>
            </w:pict>
          </mc:Fallback>
        </mc:AlternateContent>
      </w:r>
    </w:p>
    <w:p w:rsidR="008D0DF2" w:rsidRPr="008D0DF2" w:rsidRDefault="008D0DF2" w:rsidP="00390B19">
      <w:pPr>
        <w:rPr>
          <w:rFonts w:ascii="Century Gothic" w:eastAsia="Century Gothic" w:hAnsi="Century Gothic" w:cs="Century Gothic"/>
          <w:sz w:val="28"/>
          <w:szCs w:val="28"/>
        </w:rPr>
      </w:pPr>
    </w:p>
    <w:p w:rsidR="008D0DF2" w:rsidRPr="008D0DF2" w:rsidRDefault="00AF63D1" w:rsidP="00390B19">
      <w:pPr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4263A3BA" wp14:editId="038CE3E6">
                <wp:simplePos x="0" y="0"/>
                <wp:positionH relativeFrom="column">
                  <wp:posOffset>2100580</wp:posOffset>
                </wp:positionH>
                <wp:positionV relativeFrom="page">
                  <wp:posOffset>4221480</wp:posOffset>
                </wp:positionV>
                <wp:extent cx="0" cy="402336"/>
                <wp:effectExtent l="25400" t="0" r="50800" b="552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33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  <a:alpha val="66000"/>
                            </a:schemeClr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3C1C2" id="Straight Connector 8" o:spid="_x0000_s1026" style="position:absolute;z-index:-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165.4pt,332.4pt" to="165.4pt,3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" strokecolor="#7f7f7f [1612]" strokeweight="2.25pt">
                <v:stroke endarrow="oval" opacity="43176f" joinstyle="miter"/>
                <w10:wrap anchory="page"/>
              </v:lin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4F0FB36A" wp14:editId="2862C094">
                <wp:simplePos x="0" y="0"/>
                <wp:positionH relativeFrom="column">
                  <wp:posOffset>4551680</wp:posOffset>
                </wp:positionH>
                <wp:positionV relativeFrom="page">
                  <wp:posOffset>4221480</wp:posOffset>
                </wp:positionV>
                <wp:extent cx="0" cy="402336"/>
                <wp:effectExtent l="25400" t="0" r="50800" b="5524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33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3D4EB" id="Straight Connector 45" o:spid="_x0000_s1026" style="position:absolute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358.4pt,332.4pt" to="358.4pt,3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" strokecolor="#7f7f7f [1612]" strokeweight="2.25pt">
                <v:stroke endarrow="oval" joinstyle="miter"/>
                <w10:wrap anchory="page"/>
              </v:lin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F82A3C9" wp14:editId="01D254CD">
                <wp:simplePos x="0" y="0"/>
                <wp:positionH relativeFrom="column">
                  <wp:posOffset>7129780</wp:posOffset>
                </wp:positionH>
                <wp:positionV relativeFrom="page">
                  <wp:posOffset>4221480</wp:posOffset>
                </wp:positionV>
                <wp:extent cx="0" cy="402336"/>
                <wp:effectExtent l="25400" t="0" r="50800" b="5524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33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705F8" id="Straight Connector 47" o:spid="_x0000_s1026" style="position:absolute;z-index:-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561.4pt,332.4pt" to="561.4pt,3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" strokecolor="black [3213]" strokeweight="2.25pt">
                <v:stroke endarrow="oval" joinstyle="miter"/>
                <w10:wrap anchory="page"/>
              </v:line>
            </w:pict>
          </mc:Fallback>
        </mc:AlternateContent>
      </w:r>
    </w:p>
    <w:p w:rsidR="008D0DF2" w:rsidRPr="008D0DF2" w:rsidRDefault="00AF63D1" w:rsidP="00390B19">
      <w:pPr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7D0BFCD5" wp14:editId="4FEF78B5">
                <wp:simplePos x="0" y="0"/>
                <wp:positionH relativeFrom="column">
                  <wp:posOffset>6137910</wp:posOffset>
                </wp:positionH>
                <wp:positionV relativeFrom="page">
                  <wp:posOffset>5245735</wp:posOffset>
                </wp:positionV>
                <wp:extent cx="2026920" cy="1901190"/>
                <wp:effectExtent l="0" t="0" r="5080" b="381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190119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7F7EC">
                                <a:lumMod val="90000"/>
                              </a:srgbClr>
                            </a:gs>
                            <a:gs pos="100000">
                              <a:schemeClr val="bg1"/>
                            </a:gs>
                          </a:gsLst>
                          <a:lin ang="2700000" scaled="0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CC4" w:rsidRDefault="00581A61" w:rsidP="00504B1A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  <w:t>Tweaking implementation</w:t>
                            </w:r>
                          </w:p>
                          <w:p w:rsidR="00581A61" w:rsidRDefault="00581A61" w:rsidP="00504B1A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  <w:t>Poster showcase – 20</w:t>
                            </w:r>
                            <w:r w:rsidRPr="00581A61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  <w:lang w:val="en-IE"/>
                              </w:rPr>
                              <w:t>th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  <w:t xml:space="preserve"> June</w:t>
                            </w:r>
                          </w:p>
                          <w:p w:rsidR="00581A61" w:rsidRDefault="00581A61" w:rsidP="00504B1A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  <w:t>Write up - continued</w:t>
                            </w:r>
                          </w:p>
                          <w:p w:rsidR="00581A61" w:rsidRPr="00581A61" w:rsidRDefault="00581A61" w:rsidP="00504B1A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BFCD5" id="Text Box 71" o:spid="_x0000_s1034" type="#_x0000_t202" style="position:absolute;margin-left:483.3pt;margin-top:413.05pt;width:159.6pt;height:149.7pt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" fillcolor="#e9e9ca" stroked="f">
                <v:fill color2="white [3212]" angle="45" focus="100%" type="gradient">
                  <o:fill v:ext="view" type="gradientUnscaled"/>
                </v:fill>
                <v:textbox inset=",36pt,,7.2pt">
                  <w:txbxContent>
                    <w:p w:rsidR="00241CC4" w:rsidRDefault="00581A61" w:rsidP="00504B1A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  <w:t>Tweaking implementation</w:t>
                      </w:r>
                    </w:p>
                    <w:p w:rsidR="00581A61" w:rsidRDefault="00581A61" w:rsidP="00504B1A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  <w:t>Poster showcase – 20</w:t>
                      </w:r>
                      <w:r w:rsidRPr="00581A61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vertAlign w:val="superscript"/>
                          <w:lang w:val="en-IE"/>
                        </w:rPr>
                        <w:t>th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  <w:t xml:space="preserve"> June</w:t>
                      </w:r>
                    </w:p>
                    <w:p w:rsidR="00581A61" w:rsidRDefault="00581A61" w:rsidP="00504B1A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  <w:t>Write up - continued</w:t>
                      </w:r>
                    </w:p>
                    <w:p w:rsidR="00581A61" w:rsidRPr="00581A61" w:rsidRDefault="00581A61" w:rsidP="00504B1A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30F695F1" wp14:editId="7EE2FE63">
                <wp:simplePos x="0" y="0"/>
                <wp:positionH relativeFrom="column">
                  <wp:posOffset>3559810</wp:posOffset>
                </wp:positionH>
                <wp:positionV relativeFrom="page">
                  <wp:posOffset>5245735</wp:posOffset>
                </wp:positionV>
                <wp:extent cx="2026920" cy="1901190"/>
                <wp:effectExtent l="0" t="0" r="5080" b="381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190119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7F7EC">
                                <a:lumMod val="90000"/>
                              </a:srgbClr>
                            </a:gs>
                            <a:gs pos="100000">
                              <a:schemeClr val="bg1"/>
                            </a:gs>
                          </a:gsLst>
                          <a:lin ang="2700000" scaled="0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A61" w:rsidRDefault="00581A61" w:rsidP="00504B1A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  <w:t>Reproduce implementation on SF’s servers</w:t>
                            </w:r>
                          </w:p>
                          <w:p w:rsidR="00581A61" w:rsidRDefault="00581A61" w:rsidP="00504B1A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  <w:t>Make a list of people willing to use DNS</w:t>
                            </w:r>
                            <w:r w:rsidR="005E5E0B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  <w:t xml:space="preserve"> (limited number)</w:t>
                            </w:r>
                          </w:p>
                          <w:p w:rsidR="00581A61" w:rsidRPr="00581A61" w:rsidRDefault="00581A61" w:rsidP="00504B1A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695F1" id="Text Box 68" o:spid="_x0000_s1035" type="#_x0000_t202" style="position:absolute;margin-left:280.3pt;margin-top:413.05pt;width:159.6pt;height:149.7pt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" fillcolor="#e9e9ca" stroked="f">
                <v:fill color2="white [3212]" angle="45" focus="100%" type="gradient">
                  <o:fill v:ext="view" type="gradientUnscaled"/>
                </v:fill>
                <v:textbox inset=",36pt,,7.2pt">
                  <w:txbxContent>
                    <w:p w:rsidR="00581A61" w:rsidRDefault="00581A61" w:rsidP="00504B1A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  <w:t>Reproduce implementation on SF’s servers</w:t>
                      </w:r>
                    </w:p>
                    <w:p w:rsidR="00581A61" w:rsidRDefault="00581A61" w:rsidP="00504B1A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  <w:t>Make a list of people willing to use DNS</w:t>
                      </w:r>
                      <w:r w:rsidR="005E5E0B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  <w:t xml:space="preserve"> (limited number)</w:t>
                      </w:r>
                    </w:p>
                    <w:p w:rsidR="00581A61" w:rsidRPr="00581A61" w:rsidRDefault="00581A61" w:rsidP="00504B1A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654612E0" wp14:editId="4C4EFF67">
                <wp:simplePos x="0" y="0"/>
                <wp:positionH relativeFrom="column">
                  <wp:posOffset>6264275</wp:posOffset>
                </wp:positionH>
                <wp:positionV relativeFrom="page">
                  <wp:posOffset>4497070</wp:posOffset>
                </wp:positionV>
                <wp:extent cx="1762125" cy="1012825"/>
                <wp:effectExtent l="50800" t="25400" r="66675" b="130175"/>
                <wp:wrapNone/>
                <wp:docPr id="72" name="Round Diagonal Corner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012825"/>
                        </a:xfrm>
                        <a:prstGeom prst="round2DiagRect">
                          <a:avLst>
                            <a:gd name="adj1" fmla="val 9693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CC4" w:rsidRPr="00AF63D1" w:rsidRDefault="00241CC4" w:rsidP="00AF63D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  <w:t>Week 7</w:t>
                            </w:r>
                          </w:p>
                          <w:p w:rsidR="00241CC4" w:rsidRPr="00AF63D1" w:rsidRDefault="00241CC4" w:rsidP="00AF63D1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:rsidR="00241CC4" w:rsidRPr="00176B97" w:rsidRDefault="00241CC4" w:rsidP="00AF63D1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18</w:t>
                            </w:r>
                            <w:r w:rsidRPr="00F11A75">
                              <w:rPr>
                                <w:rFonts w:ascii="Century Gothic" w:hAnsi="Century Gothic"/>
                                <w:sz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June – 25</w:t>
                            </w:r>
                            <w:r w:rsidRPr="00F11A75">
                              <w:rPr>
                                <w:rFonts w:ascii="Century Gothic" w:hAnsi="Century Gothic"/>
                                <w:sz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June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612E0" id="Round Diagonal Corner Rectangle 72" o:spid="_x0000_s1036" style="position:absolute;margin-left:493.25pt;margin-top:354.1pt;width:138.75pt;height:79.75pt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1762125,1012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" adj="-11796480,,5400" path="m98173,l1762125,r,l1762125,914652v,54219,-43954,98173,-98173,98173l,1012825r,l,98173c,43954,43954,,98173,xe" fillcolor="white [3212]" strokecolor="#d8d8d8 [2732]" strokeweight=".25pt">
                <v:stroke joinstyle="miter"/>
                <v:shadow on="t" color="black" opacity="26214f" origin=",-.5" offset="0,3pt"/>
                <v:formulas/>
                <v:path arrowok="t" o:connecttype="custom" o:connectlocs="98173,0;1762125,0;1762125,0;1762125,914652;1663952,1012825;0,1012825;0,1012825;0,98173;98173,0" o:connectangles="0,0,0,0,0,0,0,0,0" textboxrect="0,0,1762125,1012825"/>
                <v:textbox>
                  <w:txbxContent>
                    <w:p w:rsidR="00241CC4" w:rsidRPr="00AF63D1" w:rsidRDefault="00241CC4" w:rsidP="00AF63D1">
                      <w:pPr>
                        <w:jc w:val="center"/>
                        <w:rPr>
                          <w:rFonts w:ascii="Century Gothic" w:hAnsi="Century Gothic"/>
                          <w:b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</w:rPr>
                        <w:t>Week 7</w:t>
                      </w:r>
                    </w:p>
                    <w:p w:rsidR="00241CC4" w:rsidRPr="00AF63D1" w:rsidRDefault="00241CC4" w:rsidP="00AF63D1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:rsidR="00241CC4" w:rsidRPr="00176B97" w:rsidRDefault="00241CC4" w:rsidP="00AF63D1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18</w:t>
                      </w:r>
                      <w:r w:rsidRPr="00F11A75">
                        <w:rPr>
                          <w:rFonts w:ascii="Century Gothic" w:hAnsi="Century Gothic"/>
                          <w:sz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Century Gothic" w:hAnsi="Century Gothic"/>
                          <w:sz w:val="20"/>
                        </w:rPr>
                        <w:t xml:space="preserve"> June – 25</w:t>
                      </w:r>
                      <w:r w:rsidRPr="00F11A75">
                        <w:rPr>
                          <w:rFonts w:ascii="Century Gothic" w:hAnsi="Century Gothic"/>
                          <w:sz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Century Gothic" w:hAnsi="Century Gothic"/>
                          <w:sz w:val="20"/>
                        </w:rPr>
                        <w:t xml:space="preserve"> June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0DA8FF11" wp14:editId="274DF130">
                <wp:simplePos x="0" y="0"/>
                <wp:positionH relativeFrom="column">
                  <wp:posOffset>3686175</wp:posOffset>
                </wp:positionH>
                <wp:positionV relativeFrom="page">
                  <wp:posOffset>4497070</wp:posOffset>
                </wp:positionV>
                <wp:extent cx="1762125" cy="1012825"/>
                <wp:effectExtent l="50800" t="25400" r="66675" b="130175"/>
                <wp:wrapNone/>
                <wp:docPr id="69" name="Round Diagonal Corner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012825"/>
                        </a:xfrm>
                        <a:prstGeom prst="round2DiagRect">
                          <a:avLst>
                            <a:gd name="adj1" fmla="val 9693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CC4" w:rsidRPr="00AF63D1" w:rsidRDefault="00241CC4" w:rsidP="00AF63D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  <w:t>Week 6</w:t>
                            </w:r>
                            <w:r w:rsidRPr="00AF63D1"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  <w:p w:rsidR="00241CC4" w:rsidRPr="00AF63D1" w:rsidRDefault="00241CC4" w:rsidP="00AF63D1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:rsidR="00241CC4" w:rsidRPr="00176B97" w:rsidRDefault="00241CC4" w:rsidP="00AF63D1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11</w:t>
                            </w:r>
                            <w:r w:rsidRPr="00F11A75">
                              <w:rPr>
                                <w:rFonts w:ascii="Century Gothic" w:hAnsi="Century Gothic"/>
                                <w:sz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June – 18</w:t>
                            </w:r>
                            <w:r w:rsidRPr="00F11A75">
                              <w:rPr>
                                <w:rFonts w:ascii="Century Gothic" w:hAnsi="Century Gothic"/>
                                <w:sz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June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8FF11" id="Round Diagonal Corner Rectangle 69" o:spid="_x0000_s1037" style="position:absolute;margin-left:290.25pt;margin-top:354.1pt;width:138.75pt;height:79.75pt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1762125,1012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" adj="-11796480,,5400" path="m98173,l1762125,r,l1762125,914652v,54219,-43954,98173,-98173,98173l,1012825r,l,98173c,43954,43954,,98173,xe" fillcolor="white [3212]" strokecolor="#d8d8d8 [2732]" strokeweight=".25pt">
                <v:stroke joinstyle="miter"/>
                <v:shadow on="t" color="black" opacity="26214f" origin=",-.5" offset="0,3pt"/>
                <v:formulas/>
                <v:path arrowok="t" o:connecttype="custom" o:connectlocs="98173,0;1762125,0;1762125,0;1762125,914652;1663952,1012825;0,1012825;0,1012825;0,98173;98173,0" o:connectangles="0,0,0,0,0,0,0,0,0" textboxrect="0,0,1762125,1012825"/>
                <v:textbox>
                  <w:txbxContent>
                    <w:p w:rsidR="00241CC4" w:rsidRPr="00AF63D1" w:rsidRDefault="00241CC4" w:rsidP="00AF63D1">
                      <w:pPr>
                        <w:jc w:val="center"/>
                        <w:rPr>
                          <w:rFonts w:ascii="Century Gothic" w:hAnsi="Century Gothic"/>
                          <w:b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</w:rPr>
                        <w:t>Week 6</w:t>
                      </w:r>
                      <w:r w:rsidRPr="00AF63D1">
                        <w:rPr>
                          <w:rFonts w:ascii="Century Gothic" w:hAnsi="Century Gothic"/>
                          <w:b/>
                          <w:sz w:val="20"/>
                        </w:rPr>
                        <w:t xml:space="preserve"> </w:t>
                      </w:r>
                    </w:p>
                    <w:p w:rsidR="00241CC4" w:rsidRPr="00AF63D1" w:rsidRDefault="00241CC4" w:rsidP="00AF63D1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:rsidR="00241CC4" w:rsidRPr="00176B97" w:rsidRDefault="00241CC4" w:rsidP="00AF63D1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11</w:t>
                      </w:r>
                      <w:r w:rsidRPr="00F11A75">
                        <w:rPr>
                          <w:rFonts w:ascii="Century Gothic" w:hAnsi="Century Gothic"/>
                          <w:sz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Century Gothic" w:hAnsi="Century Gothic"/>
                          <w:sz w:val="20"/>
                        </w:rPr>
                        <w:t xml:space="preserve"> June – 18</w:t>
                      </w:r>
                      <w:r w:rsidRPr="00F11A75">
                        <w:rPr>
                          <w:rFonts w:ascii="Century Gothic" w:hAnsi="Century Gothic"/>
                          <w:sz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Century Gothic" w:hAnsi="Century Gothic"/>
                          <w:sz w:val="20"/>
                        </w:rPr>
                        <w:t xml:space="preserve"> June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742A993F" wp14:editId="21460BC9">
                <wp:simplePos x="0" y="0"/>
                <wp:positionH relativeFrom="column">
                  <wp:posOffset>1176655</wp:posOffset>
                </wp:positionH>
                <wp:positionV relativeFrom="page">
                  <wp:posOffset>4497070</wp:posOffset>
                </wp:positionV>
                <wp:extent cx="1762125" cy="1013460"/>
                <wp:effectExtent l="50800" t="25400" r="66675" b="129540"/>
                <wp:wrapNone/>
                <wp:docPr id="66" name="Round Diagonal Corner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013460"/>
                        </a:xfrm>
                        <a:prstGeom prst="round2DiagRect">
                          <a:avLst>
                            <a:gd name="adj1" fmla="val 9693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CC4" w:rsidRPr="00AF63D1" w:rsidRDefault="00241CC4" w:rsidP="00AF63D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  <w:t>Week 5</w:t>
                            </w:r>
                            <w:r w:rsidRPr="00AF63D1"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  <w:p w:rsidR="00241CC4" w:rsidRPr="00AF63D1" w:rsidRDefault="00241CC4" w:rsidP="00AF63D1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:rsidR="00241CC4" w:rsidRPr="00176B97" w:rsidRDefault="00241CC4" w:rsidP="00AF63D1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4</w:t>
                            </w:r>
                            <w:r w:rsidRPr="00F11A75">
                              <w:rPr>
                                <w:rFonts w:ascii="Century Gothic" w:hAnsi="Century Gothic"/>
                                <w:sz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June – 11</w:t>
                            </w:r>
                            <w:r w:rsidRPr="00F11A75">
                              <w:rPr>
                                <w:rFonts w:ascii="Century Gothic" w:hAnsi="Century Gothic"/>
                                <w:sz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June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A993F" id="Round Diagonal Corner Rectangle 66" o:spid="_x0000_s1038" style="position:absolute;margin-left:92.65pt;margin-top:354.1pt;width:138.75pt;height:79.8pt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1762125,10134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" adj="-11796480,,5400" path="m98235,l1762125,r,l1762125,915225v,54254,-43981,98235,-98235,98235l,1013460r,l,98235c,43981,43981,,98235,xe" fillcolor="white [3212]" strokecolor="#d8d8d8 [2732]" strokeweight=".25pt">
                <v:stroke joinstyle="miter"/>
                <v:shadow on="t" color="black" opacity="26214f" origin=",-.5" offset="0,3pt"/>
                <v:formulas/>
                <v:path arrowok="t" o:connecttype="custom" o:connectlocs="98235,0;1762125,0;1762125,0;1762125,915225;1663890,1013460;0,1013460;0,1013460;0,98235;98235,0" o:connectangles="0,0,0,0,0,0,0,0,0" textboxrect="0,0,1762125,1013460"/>
                <v:textbox>
                  <w:txbxContent>
                    <w:p w:rsidR="00241CC4" w:rsidRPr="00AF63D1" w:rsidRDefault="00241CC4" w:rsidP="00AF63D1">
                      <w:pPr>
                        <w:jc w:val="center"/>
                        <w:rPr>
                          <w:rFonts w:ascii="Century Gothic" w:hAnsi="Century Gothic"/>
                          <w:b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</w:rPr>
                        <w:t>Week 5</w:t>
                      </w:r>
                      <w:r w:rsidRPr="00AF63D1">
                        <w:rPr>
                          <w:rFonts w:ascii="Century Gothic" w:hAnsi="Century Gothic"/>
                          <w:b/>
                          <w:sz w:val="20"/>
                        </w:rPr>
                        <w:t xml:space="preserve"> </w:t>
                      </w:r>
                    </w:p>
                    <w:p w:rsidR="00241CC4" w:rsidRPr="00AF63D1" w:rsidRDefault="00241CC4" w:rsidP="00AF63D1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:rsidR="00241CC4" w:rsidRPr="00176B97" w:rsidRDefault="00241CC4" w:rsidP="00AF63D1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4</w:t>
                      </w:r>
                      <w:r w:rsidRPr="00F11A75">
                        <w:rPr>
                          <w:rFonts w:ascii="Century Gothic" w:hAnsi="Century Gothic"/>
                          <w:sz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Century Gothic" w:hAnsi="Century Gothic"/>
                          <w:sz w:val="20"/>
                        </w:rPr>
                        <w:t xml:space="preserve"> June – 11</w:t>
                      </w:r>
                      <w:r w:rsidRPr="00F11A75">
                        <w:rPr>
                          <w:rFonts w:ascii="Century Gothic" w:hAnsi="Century Gothic"/>
                          <w:sz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Century Gothic" w:hAnsi="Century Gothic"/>
                          <w:sz w:val="20"/>
                        </w:rPr>
                        <w:t xml:space="preserve"> June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173EE847" wp14:editId="63619F7E">
                <wp:simplePos x="0" y="0"/>
                <wp:positionH relativeFrom="column">
                  <wp:posOffset>1050290</wp:posOffset>
                </wp:positionH>
                <wp:positionV relativeFrom="page">
                  <wp:posOffset>5245735</wp:posOffset>
                </wp:positionV>
                <wp:extent cx="2026920" cy="1901825"/>
                <wp:effectExtent l="0" t="0" r="5080" b="31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19018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7F7EC">
                                <a:lumMod val="90000"/>
                              </a:srgbClr>
                            </a:gs>
                            <a:gs pos="100000">
                              <a:schemeClr val="bg1"/>
                            </a:gs>
                          </a:gsLst>
                          <a:lin ang="2700000" scaled="0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CC4" w:rsidRDefault="00241CC4" w:rsidP="00504B1A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  <w:t xml:space="preserve">Decide on measurements </w:t>
                            </w:r>
                          </w:p>
                          <w:p w:rsidR="00581A61" w:rsidRDefault="00581A61" w:rsidP="00504B1A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  <w:t>Plot the values</w:t>
                            </w:r>
                          </w:p>
                          <w:p w:rsidR="00581A61" w:rsidRDefault="00581A61" w:rsidP="00504B1A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  <w:t>Poster preparation &amp; submission – 7</w:t>
                            </w:r>
                            <w:r w:rsidRPr="00581A61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  <w:lang w:val="en-IE"/>
                              </w:rPr>
                              <w:t>th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  <w:lang w:val="en-IE"/>
                              </w:rPr>
                              <w:t xml:space="preserve"> June</w:t>
                            </w:r>
                          </w:p>
                          <w:p w:rsidR="00241CC4" w:rsidRDefault="00241CC4" w:rsidP="00504B1A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</w:pPr>
                          </w:p>
                          <w:p w:rsidR="00241CC4" w:rsidRPr="00241CC4" w:rsidRDefault="00241CC4" w:rsidP="00504B1A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EE847" id="Text Box 65" o:spid="_x0000_s1039" type="#_x0000_t202" style="position:absolute;margin-left:82.7pt;margin-top:413.05pt;width:159.6pt;height:149.75pt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" fillcolor="#e9e9ca" stroked="f">
                <v:fill color2="white [3212]" angle="45" focus="100%" type="gradient">
                  <o:fill v:ext="view" type="gradientUnscaled"/>
                </v:fill>
                <v:textbox inset=",36pt,,7.2pt">
                  <w:txbxContent>
                    <w:p w:rsidR="00241CC4" w:rsidRDefault="00241CC4" w:rsidP="00504B1A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  <w:t xml:space="preserve">Decide on measurements </w:t>
                      </w:r>
                    </w:p>
                    <w:p w:rsidR="00581A61" w:rsidRDefault="00581A61" w:rsidP="00504B1A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  <w:t>Plot the values</w:t>
                      </w:r>
                    </w:p>
                    <w:p w:rsidR="00581A61" w:rsidRDefault="00581A61" w:rsidP="00504B1A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  <w:t>Poster preparation &amp; submission – 7</w:t>
                      </w:r>
                      <w:r w:rsidRPr="00581A61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vertAlign w:val="superscript"/>
                          <w:lang w:val="en-IE"/>
                        </w:rPr>
                        <w:t>th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vertAlign w:val="superscript"/>
                          <w:lang w:val="en-IE"/>
                        </w:rPr>
                        <w:t xml:space="preserve"> June</w:t>
                      </w:r>
                    </w:p>
                    <w:p w:rsidR="00241CC4" w:rsidRDefault="00241CC4" w:rsidP="00504B1A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</w:pPr>
                    </w:p>
                    <w:p w:rsidR="00241CC4" w:rsidRPr="00241CC4" w:rsidRDefault="00241CC4" w:rsidP="00504B1A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8D0DF2" w:rsidRPr="008D0DF2" w:rsidRDefault="008D0DF2" w:rsidP="00390B19">
      <w:pPr>
        <w:rPr>
          <w:rFonts w:ascii="Century Gothic" w:eastAsia="Century Gothic" w:hAnsi="Century Gothic" w:cs="Century Gothic"/>
          <w:sz w:val="28"/>
          <w:szCs w:val="28"/>
        </w:rPr>
      </w:pPr>
    </w:p>
    <w:p w:rsidR="008D0DF2" w:rsidRPr="008D0DF2" w:rsidRDefault="008D0DF2" w:rsidP="00390B19">
      <w:pPr>
        <w:rPr>
          <w:rFonts w:ascii="Century Gothic" w:eastAsia="Century Gothic" w:hAnsi="Century Gothic" w:cs="Century Gothic"/>
          <w:sz w:val="28"/>
          <w:szCs w:val="28"/>
        </w:rPr>
      </w:pPr>
    </w:p>
    <w:p w:rsidR="008D0DF2" w:rsidRPr="008D0DF2" w:rsidRDefault="00FC1ADF" w:rsidP="00390B19">
      <w:pPr>
        <w:tabs>
          <w:tab w:val="left" w:pos="2060"/>
        </w:tabs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ab/>
      </w:r>
    </w:p>
    <w:p w:rsidR="008D0DF2" w:rsidRPr="008D0DF2" w:rsidRDefault="008D0DF2" w:rsidP="00390B19">
      <w:pPr>
        <w:rPr>
          <w:rFonts w:ascii="Century Gothic" w:eastAsia="Century Gothic" w:hAnsi="Century Gothic" w:cs="Century Gothic"/>
          <w:sz w:val="28"/>
          <w:szCs w:val="28"/>
        </w:rPr>
      </w:pPr>
    </w:p>
    <w:p w:rsidR="008D0DF2" w:rsidRPr="008D0DF2" w:rsidRDefault="008D0DF2" w:rsidP="00390B19">
      <w:pPr>
        <w:rPr>
          <w:rFonts w:ascii="Century Gothic" w:eastAsia="Century Gothic" w:hAnsi="Century Gothic" w:cs="Century Gothic"/>
          <w:sz w:val="28"/>
          <w:szCs w:val="28"/>
        </w:rPr>
      </w:pPr>
    </w:p>
    <w:p w:rsidR="00D913E8" w:rsidRDefault="00D913E8">
      <w:pPr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br w:type="page"/>
      </w:r>
    </w:p>
    <w:p w:rsidR="00D913E8" w:rsidRDefault="00D913E8" w:rsidP="00D913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3420"/>
        </w:tabs>
        <w:spacing w:line="240" w:lineRule="auto"/>
        <w:rPr>
          <w:rFonts w:ascii="Century Gothic" w:eastAsia="Century Gothic" w:hAnsi="Century Gothic" w:cs="Century Gothic"/>
          <w:b/>
          <w:color w:val="666666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33308B5A" wp14:editId="685EC8B8">
                <wp:simplePos x="0" y="0"/>
                <wp:positionH relativeFrom="column">
                  <wp:posOffset>4629150</wp:posOffset>
                </wp:positionH>
                <wp:positionV relativeFrom="paragraph">
                  <wp:posOffset>-860898</wp:posOffset>
                </wp:positionV>
                <wp:extent cx="1905" cy="9260205"/>
                <wp:effectExtent l="0" t="184150" r="0" b="16954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905" cy="9260205"/>
                        </a:xfrm>
                        <a:prstGeom prst="line">
                          <a:avLst/>
                        </a:prstGeom>
                        <a:ln w="38100">
                          <a:gradFill flip="none"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1"/>
                            <a:tileRect/>
                          </a:gradFill>
                          <a:prstDash val="solid"/>
                          <a:headEnd type="oval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E4F93" id="Straight Connector 79" o:spid="_x0000_s1026" style="position:absolute;rotation:-90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-67.8pt" to="364.65pt,6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" strokeweight="3pt">
                <v:stroke startarrow="oval" endarrow="classic" endarrowwidth="wide" endarrowlength="long" joinstyle="miter"/>
              </v:line>
            </w:pict>
          </mc:Fallback>
        </mc:AlternateContent>
      </w:r>
      <w:r>
        <w:rPr>
          <w:rFonts w:ascii="Century Gothic" w:eastAsia="Century Gothic" w:hAnsi="Century Gothic" w:cs="Century Gothic"/>
          <w:b/>
          <w:color w:val="666666"/>
          <w:sz w:val="28"/>
          <w:szCs w:val="28"/>
        </w:rPr>
        <w:tab/>
      </w:r>
    </w:p>
    <w:p w:rsidR="00D913E8" w:rsidRPr="00176B97" w:rsidRDefault="00D913E8" w:rsidP="00D913E8">
      <w:pPr>
        <w:rPr>
          <w:rFonts w:ascii="Century Gothic" w:eastAsia="Century Gothic" w:hAnsi="Century Gothic" w:cs="Century Gothic"/>
          <w:b/>
          <w:color w:val="666666"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9"/>
      </w:tblGrid>
      <w:tr w:rsidR="005E5E0B" w:rsidTr="00FC7B87">
        <w:trPr>
          <w:trHeight w:val="495"/>
        </w:trPr>
        <w:tc>
          <w:tcPr>
            <w:tcW w:w="12069" w:type="dxa"/>
          </w:tcPr>
          <w:p w:rsidR="005E5E0B" w:rsidRPr="00176B97" w:rsidRDefault="005E5E0B" w:rsidP="00FC7B87">
            <w:pPr>
              <w:rPr>
                <w:rFonts w:ascii="Century Gothic" w:eastAsia="Century Gothic" w:hAnsi="Century Gothic" w:cs="Century Gothic"/>
                <w:b/>
                <w:color w:val="666666"/>
                <w:szCs w:val="28"/>
              </w:rPr>
            </w:pPr>
          </w:p>
        </w:tc>
      </w:tr>
    </w:tbl>
    <w:p w:rsidR="00D913E8" w:rsidRPr="008321E5" w:rsidRDefault="00D913E8" w:rsidP="00D913E8">
      <w:pPr>
        <w:tabs>
          <w:tab w:val="left" w:pos="720"/>
          <w:tab w:val="left" w:pos="6526"/>
        </w:tabs>
        <w:rPr>
          <w:rFonts w:ascii="Century Gothic" w:eastAsia="Century Gothic" w:hAnsi="Century Gothic" w:cs="Century Gothic"/>
          <w:b/>
          <w:color w:val="B45F06"/>
          <w:sz w:val="28"/>
          <w:szCs w:val="28"/>
        </w:rPr>
      </w:pPr>
      <w:r>
        <w:rPr>
          <w:rFonts w:ascii="Century Gothic" w:eastAsia="Century Gothic" w:hAnsi="Century Gothic" w:cs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747308F" wp14:editId="211E9F24">
                <wp:simplePos x="0" y="0"/>
                <wp:positionH relativeFrom="column">
                  <wp:posOffset>-77821</wp:posOffset>
                </wp:positionH>
                <wp:positionV relativeFrom="page">
                  <wp:posOffset>1196340</wp:posOffset>
                </wp:positionV>
                <wp:extent cx="2026920" cy="1902460"/>
                <wp:effectExtent l="0" t="0" r="5080" b="254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19024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7F7EC">
                                <a:lumMod val="90000"/>
                              </a:srgbClr>
                            </a:gs>
                            <a:gs pos="100000">
                              <a:schemeClr val="bg1"/>
                            </a:gs>
                          </a:gsLst>
                          <a:lin ang="2700000" scaled="0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CC4" w:rsidRDefault="005E5E0B" w:rsidP="00D913E8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  <w:t>Implement on Trinity servers (if granted permission)</w:t>
                            </w:r>
                          </w:p>
                          <w:p w:rsidR="005E5E0B" w:rsidRPr="005E5E0B" w:rsidRDefault="005E5E0B" w:rsidP="00D913E8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  <w:t>HTTPS over TLS?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7308F" id="Text Box 80" o:spid="_x0000_s1040" type="#_x0000_t202" style="position:absolute;margin-left:-6.15pt;margin-top:94.2pt;width:159.6pt;height:149.8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" fillcolor="#e9e9ca" stroked="f">
                <v:fill color2="white [3212]" angle="45" focus="100%" type="gradient">
                  <o:fill v:ext="view" type="gradientUnscaled"/>
                </v:fill>
                <v:textbox inset=",7.2pt,,36pt">
                  <w:txbxContent>
                    <w:p w:rsidR="00241CC4" w:rsidRDefault="005E5E0B" w:rsidP="00D913E8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  <w:t>Implement on Trinity servers (if granted permission)</w:t>
                      </w:r>
                    </w:p>
                    <w:p w:rsidR="005E5E0B" w:rsidRPr="005E5E0B" w:rsidRDefault="005E5E0B" w:rsidP="00D913E8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  <w:t>HTTPS over TLS?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2ECBDC9B" wp14:editId="5DDAE672">
                <wp:simplePos x="0" y="0"/>
                <wp:positionH relativeFrom="column">
                  <wp:posOffset>2363821</wp:posOffset>
                </wp:positionH>
                <wp:positionV relativeFrom="page">
                  <wp:posOffset>1196340</wp:posOffset>
                </wp:positionV>
                <wp:extent cx="2026920" cy="1902460"/>
                <wp:effectExtent l="0" t="0" r="5080" b="254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19024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7F7EC">
                                <a:lumMod val="90000"/>
                              </a:srgbClr>
                            </a:gs>
                            <a:gs pos="100000">
                              <a:schemeClr val="bg1"/>
                            </a:gs>
                          </a:gsLst>
                          <a:lin ang="2700000" scaled="0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CC4" w:rsidRDefault="005E5E0B" w:rsidP="00D913E8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  <w:t>Make PPT for presentation</w:t>
                            </w:r>
                          </w:p>
                          <w:p w:rsidR="005E5E0B" w:rsidRPr="005E5E0B" w:rsidRDefault="005E5E0B" w:rsidP="00D913E8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  <w:t>Prepare for Oral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BDC9B" id="Text Box 81" o:spid="_x0000_s1041" type="#_x0000_t202" style="position:absolute;margin-left:186.15pt;margin-top:94.2pt;width:159.6pt;height:149.8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" fillcolor="#e9e9ca" stroked="f">
                <v:fill color2="white [3212]" angle="45" focus="100%" type="gradient">
                  <o:fill v:ext="view" type="gradientUnscaled"/>
                </v:fill>
                <v:textbox inset=",7.2pt,,36pt">
                  <w:txbxContent>
                    <w:p w:rsidR="00241CC4" w:rsidRDefault="005E5E0B" w:rsidP="00D913E8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  <w:t>Make PPT for presentation</w:t>
                      </w:r>
                    </w:p>
                    <w:p w:rsidR="005E5E0B" w:rsidRPr="005E5E0B" w:rsidRDefault="005E5E0B" w:rsidP="00D913E8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  <w:t>Prepare for Oral Examination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31C78FD6" wp14:editId="4FE5D836">
                <wp:simplePos x="0" y="0"/>
                <wp:positionH relativeFrom="column">
                  <wp:posOffset>4815191</wp:posOffset>
                </wp:positionH>
                <wp:positionV relativeFrom="page">
                  <wp:posOffset>1196340</wp:posOffset>
                </wp:positionV>
                <wp:extent cx="2026920" cy="1902460"/>
                <wp:effectExtent l="0" t="0" r="5080" b="254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19024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7F7EC">
                                <a:lumMod val="90000"/>
                              </a:srgbClr>
                            </a:gs>
                            <a:gs pos="100000">
                              <a:schemeClr val="bg1"/>
                            </a:gs>
                          </a:gsLst>
                          <a:lin ang="2700000" scaled="0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CC4" w:rsidRDefault="005E5E0B" w:rsidP="00D913E8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  <w:t>Prepare for Oral examination</w:t>
                            </w:r>
                          </w:p>
                          <w:p w:rsidR="005E5E0B" w:rsidRPr="005E5E0B" w:rsidRDefault="005E5E0B" w:rsidP="00D913E8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  <w:t>Write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78FD6" id="Text Box 82" o:spid="_x0000_s1042" type="#_x0000_t202" style="position:absolute;margin-left:379.15pt;margin-top:94.2pt;width:159.6pt;height:149.8pt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" fillcolor="#e9e9ca" stroked="f">
                <v:fill color2="white [3212]" angle="45" focus="100%" type="gradient">
                  <o:fill v:ext="view" type="gradientUnscaled"/>
                </v:fill>
                <v:textbox inset=",7.2pt,,36pt">
                  <w:txbxContent>
                    <w:p w:rsidR="00241CC4" w:rsidRDefault="005E5E0B" w:rsidP="00D913E8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  <w:t>Prepare for Oral examination</w:t>
                      </w:r>
                    </w:p>
                    <w:p w:rsidR="005E5E0B" w:rsidRPr="005E5E0B" w:rsidRDefault="005E5E0B" w:rsidP="00D913E8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  <w:t>Write up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3FA476CB" wp14:editId="236E2828">
                <wp:simplePos x="0" y="0"/>
                <wp:positionH relativeFrom="column">
                  <wp:posOffset>7256834</wp:posOffset>
                </wp:positionH>
                <wp:positionV relativeFrom="page">
                  <wp:posOffset>1196340</wp:posOffset>
                </wp:positionV>
                <wp:extent cx="2026920" cy="1902460"/>
                <wp:effectExtent l="0" t="0" r="5080" b="254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19024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7F7EC">
                                <a:lumMod val="90000"/>
                              </a:srgbClr>
                            </a:gs>
                            <a:gs pos="100000">
                              <a:schemeClr val="bg1"/>
                            </a:gs>
                          </a:gsLst>
                          <a:lin ang="2700000" scaled="0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CC4" w:rsidRDefault="005E5E0B" w:rsidP="00D913E8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  <w:t>Oral examination?</w:t>
                            </w:r>
                          </w:p>
                          <w:p w:rsidR="005E5E0B" w:rsidRDefault="005E5E0B" w:rsidP="00D913E8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  <w:t>Analysis of values and data obtained</w:t>
                            </w:r>
                          </w:p>
                          <w:p w:rsidR="005E5E0B" w:rsidRPr="005E5E0B" w:rsidRDefault="005E5E0B" w:rsidP="00D913E8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476CB" id="Text Box 83" o:spid="_x0000_s1043" type="#_x0000_t202" style="position:absolute;margin-left:571.4pt;margin-top:94.2pt;width:159.6pt;height:149.8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" fillcolor="#e9e9ca" stroked="f">
                <v:fill color2="white [3212]" angle="45" focus="100%" type="gradient">
                  <o:fill v:ext="view" type="gradientUnscaled"/>
                </v:fill>
                <v:textbox inset=",7.2pt,,36pt">
                  <w:txbxContent>
                    <w:p w:rsidR="00241CC4" w:rsidRDefault="005E5E0B" w:rsidP="00D913E8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  <w:t>Oral examination?</w:t>
                      </w:r>
                    </w:p>
                    <w:p w:rsidR="005E5E0B" w:rsidRDefault="005E5E0B" w:rsidP="00D913E8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  <w:t>Analysis of values and data obtained</w:t>
                      </w:r>
                    </w:p>
                    <w:p w:rsidR="005E5E0B" w:rsidRPr="005E5E0B" w:rsidRDefault="005E5E0B" w:rsidP="00D913E8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D913E8" w:rsidRPr="008D0DF2" w:rsidRDefault="00D913E8" w:rsidP="00D913E8">
      <w:pPr>
        <w:rPr>
          <w:rFonts w:ascii="Century Gothic" w:eastAsia="Century Gothic" w:hAnsi="Century Gothic" w:cs="Century Gothic"/>
          <w:sz w:val="28"/>
          <w:szCs w:val="28"/>
        </w:rPr>
      </w:pPr>
    </w:p>
    <w:p w:rsidR="00D913E8" w:rsidRPr="008D0DF2" w:rsidRDefault="00D913E8" w:rsidP="00D913E8">
      <w:pPr>
        <w:rPr>
          <w:rFonts w:ascii="Century Gothic" w:eastAsia="Century Gothic" w:hAnsi="Century Gothic" w:cs="Century Gothic"/>
          <w:sz w:val="28"/>
          <w:szCs w:val="28"/>
        </w:rPr>
      </w:pPr>
    </w:p>
    <w:p w:rsidR="00D913E8" w:rsidRPr="008D0DF2" w:rsidRDefault="00D913E8" w:rsidP="00D913E8">
      <w:pPr>
        <w:rPr>
          <w:rFonts w:ascii="Century Gothic" w:eastAsia="Century Gothic" w:hAnsi="Century Gothic" w:cs="Century Gothic"/>
          <w:sz w:val="28"/>
          <w:szCs w:val="28"/>
        </w:rPr>
      </w:pPr>
    </w:p>
    <w:p w:rsidR="00D913E8" w:rsidRPr="008D0DF2" w:rsidRDefault="00D913E8" w:rsidP="00D913E8">
      <w:pPr>
        <w:rPr>
          <w:rFonts w:ascii="Century Gothic" w:eastAsia="Century Gothic" w:hAnsi="Century Gothic" w:cs="Century Gothic"/>
          <w:sz w:val="28"/>
          <w:szCs w:val="28"/>
        </w:rPr>
      </w:pPr>
    </w:p>
    <w:p w:rsidR="00D913E8" w:rsidRPr="008D0DF2" w:rsidRDefault="00D913E8" w:rsidP="00D913E8">
      <w:pPr>
        <w:tabs>
          <w:tab w:val="left" w:pos="5438"/>
        </w:tabs>
        <w:rPr>
          <w:rFonts w:ascii="Century Gothic" w:eastAsia="Century Gothic" w:hAnsi="Century Gothic" w:cs="Century Gothic"/>
          <w:sz w:val="28"/>
          <w:szCs w:val="28"/>
        </w:rPr>
      </w:pPr>
    </w:p>
    <w:p w:rsidR="00D913E8" w:rsidRPr="008D0DF2" w:rsidRDefault="00D913E8" w:rsidP="00D913E8">
      <w:pPr>
        <w:tabs>
          <w:tab w:val="left" w:pos="1276"/>
          <w:tab w:val="left" w:pos="5300"/>
        </w:tabs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4075B46" wp14:editId="394576FA">
                <wp:simplePos x="0" y="0"/>
                <wp:positionH relativeFrom="column">
                  <wp:posOffset>48638</wp:posOffset>
                </wp:positionH>
                <wp:positionV relativeFrom="page">
                  <wp:posOffset>2887980</wp:posOffset>
                </wp:positionV>
                <wp:extent cx="1762125" cy="1014095"/>
                <wp:effectExtent l="50800" t="25400" r="66675" b="128905"/>
                <wp:wrapNone/>
                <wp:docPr id="84" name="Round Diagonal Corner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014095"/>
                        </a:xfrm>
                        <a:prstGeom prst="round2DiagRect">
                          <a:avLst>
                            <a:gd name="adj1" fmla="val 9693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CC4" w:rsidRPr="00AF63D1" w:rsidRDefault="00241CC4" w:rsidP="00F11A75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  <w:t>Week 8</w:t>
                            </w:r>
                          </w:p>
                          <w:p w:rsidR="00241CC4" w:rsidRPr="00AF63D1" w:rsidRDefault="00241CC4" w:rsidP="00F11A75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:rsidR="00241CC4" w:rsidRPr="00176B97" w:rsidRDefault="00241CC4" w:rsidP="00F11A75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25</w:t>
                            </w:r>
                            <w:r w:rsidRPr="00F11A75">
                              <w:rPr>
                                <w:rFonts w:ascii="Century Gothic" w:hAnsi="Century Gothic"/>
                                <w:sz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June – 2</w:t>
                            </w:r>
                            <w:r w:rsidRPr="00F11A75">
                              <w:rPr>
                                <w:rFonts w:ascii="Century Gothic" w:hAnsi="Century Gothic"/>
                                <w:sz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July</w:t>
                            </w:r>
                          </w:p>
                          <w:p w:rsidR="00241CC4" w:rsidRPr="00176B97" w:rsidRDefault="00241CC4" w:rsidP="00D913E8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75B46" id="Round Diagonal Corner Rectangle 84" o:spid="_x0000_s1044" style="position:absolute;margin-left:3.85pt;margin-top:227.4pt;width:138.75pt;height:79.85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1762125,10140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" adj="-11796480,,5400" path="m98296,l1762125,r,l1762125,915799v,54287,-44009,98296,-98296,98296l,1014095r,l,98296c,44009,44009,,98296,xe" fillcolor="white [3212]" strokecolor="#d8d8d8 [2732]" strokeweight=".25pt">
                <v:stroke joinstyle="miter"/>
                <v:shadow on="t" color="black" opacity="26214f" origin=",-.5" offset="0,3pt"/>
                <v:formulas/>
                <v:path arrowok="t" o:connecttype="custom" o:connectlocs="98296,0;1762125,0;1762125,0;1762125,915799;1663829,1014095;0,1014095;0,1014095;0,98296;98296,0" o:connectangles="0,0,0,0,0,0,0,0,0" textboxrect="0,0,1762125,1014095"/>
                <v:textbox>
                  <w:txbxContent>
                    <w:p w:rsidR="00241CC4" w:rsidRPr="00AF63D1" w:rsidRDefault="00241CC4" w:rsidP="00F11A75">
                      <w:pPr>
                        <w:jc w:val="center"/>
                        <w:rPr>
                          <w:rFonts w:ascii="Century Gothic" w:hAnsi="Century Gothic"/>
                          <w:b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</w:rPr>
                        <w:t>Week 8</w:t>
                      </w:r>
                    </w:p>
                    <w:p w:rsidR="00241CC4" w:rsidRPr="00AF63D1" w:rsidRDefault="00241CC4" w:rsidP="00F11A75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:rsidR="00241CC4" w:rsidRPr="00176B97" w:rsidRDefault="00241CC4" w:rsidP="00F11A75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25</w:t>
                      </w:r>
                      <w:r w:rsidRPr="00F11A75">
                        <w:rPr>
                          <w:rFonts w:ascii="Century Gothic" w:hAnsi="Century Gothic"/>
                          <w:sz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Century Gothic" w:hAnsi="Century Gothic"/>
                          <w:sz w:val="20"/>
                        </w:rPr>
                        <w:t xml:space="preserve"> June – 2</w:t>
                      </w:r>
                      <w:r w:rsidRPr="00F11A75">
                        <w:rPr>
                          <w:rFonts w:ascii="Century Gothic" w:hAnsi="Century Gothic"/>
                          <w:sz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Century Gothic" w:hAnsi="Century Gothic"/>
                          <w:sz w:val="20"/>
                        </w:rPr>
                        <w:t xml:space="preserve"> July</w:t>
                      </w:r>
                    </w:p>
                    <w:p w:rsidR="00241CC4" w:rsidRPr="00176B97" w:rsidRDefault="00241CC4" w:rsidP="00D913E8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38F239E6" wp14:editId="3FA407AB">
                <wp:simplePos x="0" y="0"/>
                <wp:positionH relativeFrom="column">
                  <wp:posOffset>2490280</wp:posOffset>
                </wp:positionH>
                <wp:positionV relativeFrom="page">
                  <wp:posOffset>2887980</wp:posOffset>
                </wp:positionV>
                <wp:extent cx="1762125" cy="1014095"/>
                <wp:effectExtent l="50800" t="25400" r="66675" b="128905"/>
                <wp:wrapNone/>
                <wp:docPr id="85" name="Round Diagonal Corner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014095"/>
                        </a:xfrm>
                        <a:prstGeom prst="round2DiagRect">
                          <a:avLst>
                            <a:gd name="adj1" fmla="val 9693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CC4" w:rsidRPr="00AF63D1" w:rsidRDefault="00241CC4" w:rsidP="00F11A75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  <w:t>Week 9</w:t>
                            </w:r>
                          </w:p>
                          <w:p w:rsidR="00241CC4" w:rsidRPr="00AF63D1" w:rsidRDefault="00241CC4" w:rsidP="00F11A75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:rsidR="00241CC4" w:rsidRPr="00176B97" w:rsidRDefault="00241CC4" w:rsidP="00F11A75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2</w:t>
                            </w:r>
                            <w:r w:rsidRPr="00F11A75">
                              <w:rPr>
                                <w:rFonts w:ascii="Century Gothic" w:hAnsi="Century Gothic"/>
                                <w:sz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July – 9</w:t>
                            </w:r>
                            <w:r w:rsidRPr="00F11A75">
                              <w:rPr>
                                <w:rFonts w:ascii="Century Gothic" w:hAnsi="Century Gothic"/>
                                <w:sz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July</w:t>
                            </w:r>
                          </w:p>
                          <w:p w:rsidR="00241CC4" w:rsidRPr="00176B97" w:rsidRDefault="00241CC4" w:rsidP="00D913E8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239E6" id="Round Diagonal Corner Rectangle 85" o:spid="_x0000_s1045" style="position:absolute;margin-left:196.1pt;margin-top:227.4pt;width:138.75pt;height:79.85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1762125,10140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" adj="-11796480,,5400" path="m98296,l1762125,r,l1762125,915799v,54287,-44009,98296,-98296,98296l,1014095r,l,98296c,44009,44009,,98296,xe" fillcolor="white [3212]" strokecolor="#d8d8d8 [2732]" strokeweight=".25pt">
                <v:stroke joinstyle="miter"/>
                <v:shadow on="t" color="black" opacity="26214f" origin=",-.5" offset="0,3pt"/>
                <v:formulas/>
                <v:path arrowok="t" o:connecttype="custom" o:connectlocs="98296,0;1762125,0;1762125,0;1762125,915799;1663829,1014095;0,1014095;0,1014095;0,98296;98296,0" o:connectangles="0,0,0,0,0,0,0,0,0" textboxrect="0,0,1762125,1014095"/>
                <v:textbox>
                  <w:txbxContent>
                    <w:p w:rsidR="00241CC4" w:rsidRPr="00AF63D1" w:rsidRDefault="00241CC4" w:rsidP="00F11A75">
                      <w:pPr>
                        <w:jc w:val="center"/>
                        <w:rPr>
                          <w:rFonts w:ascii="Century Gothic" w:hAnsi="Century Gothic"/>
                          <w:b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</w:rPr>
                        <w:t>Week 9</w:t>
                      </w:r>
                    </w:p>
                    <w:p w:rsidR="00241CC4" w:rsidRPr="00AF63D1" w:rsidRDefault="00241CC4" w:rsidP="00F11A75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:rsidR="00241CC4" w:rsidRPr="00176B97" w:rsidRDefault="00241CC4" w:rsidP="00F11A75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2</w:t>
                      </w:r>
                      <w:r w:rsidRPr="00F11A75">
                        <w:rPr>
                          <w:rFonts w:ascii="Century Gothic" w:hAnsi="Century Gothic"/>
                          <w:sz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Century Gothic" w:hAnsi="Century Gothic"/>
                          <w:sz w:val="20"/>
                        </w:rPr>
                        <w:t xml:space="preserve"> July – 9</w:t>
                      </w:r>
                      <w:r w:rsidRPr="00F11A75">
                        <w:rPr>
                          <w:rFonts w:ascii="Century Gothic" w:hAnsi="Century Gothic"/>
                          <w:sz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Century Gothic" w:hAnsi="Century Gothic"/>
                          <w:sz w:val="20"/>
                        </w:rPr>
                        <w:t xml:space="preserve"> July</w:t>
                      </w:r>
                    </w:p>
                    <w:p w:rsidR="00241CC4" w:rsidRPr="00176B97" w:rsidRDefault="00241CC4" w:rsidP="00D913E8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12C7002B" wp14:editId="775E2B50">
                <wp:simplePos x="0" y="0"/>
                <wp:positionH relativeFrom="column">
                  <wp:posOffset>4941650</wp:posOffset>
                </wp:positionH>
                <wp:positionV relativeFrom="page">
                  <wp:posOffset>2887980</wp:posOffset>
                </wp:positionV>
                <wp:extent cx="1762125" cy="1014095"/>
                <wp:effectExtent l="50800" t="25400" r="66675" b="128905"/>
                <wp:wrapNone/>
                <wp:docPr id="86" name="Round Diagonal Corner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014095"/>
                        </a:xfrm>
                        <a:prstGeom prst="round2DiagRect">
                          <a:avLst>
                            <a:gd name="adj1" fmla="val 9693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CC4" w:rsidRPr="00AF63D1" w:rsidRDefault="00241CC4" w:rsidP="00F11A75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  <w:t>Week 10</w:t>
                            </w:r>
                          </w:p>
                          <w:p w:rsidR="00241CC4" w:rsidRPr="00AF63D1" w:rsidRDefault="00241CC4" w:rsidP="00F11A75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:rsidR="00241CC4" w:rsidRPr="00176B97" w:rsidRDefault="00241CC4" w:rsidP="00F11A75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9</w:t>
                            </w:r>
                            <w:r w:rsidRPr="00F11A75">
                              <w:rPr>
                                <w:rFonts w:ascii="Century Gothic" w:hAnsi="Century Gothic"/>
                                <w:sz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July – 16</w:t>
                            </w:r>
                            <w:r w:rsidRPr="00F11A75">
                              <w:rPr>
                                <w:rFonts w:ascii="Century Gothic" w:hAnsi="Century Gothic"/>
                                <w:sz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July</w:t>
                            </w:r>
                          </w:p>
                          <w:p w:rsidR="00241CC4" w:rsidRPr="00F11A75" w:rsidRDefault="00241CC4" w:rsidP="00D913E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7002B" id="Round Diagonal Corner Rectangle 86" o:spid="_x0000_s1046" style="position:absolute;margin-left:389.1pt;margin-top:227.4pt;width:138.75pt;height:79.85pt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1762125,10140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" adj="-11796480,,5400" path="m98296,l1762125,r,l1762125,915799v,54287,-44009,98296,-98296,98296l,1014095r,l,98296c,44009,44009,,98296,xe" fillcolor="white [3212]" strokecolor="#d8d8d8 [2732]" strokeweight=".25pt">
                <v:stroke joinstyle="miter"/>
                <v:shadow on="t" color="black" opacity="26214f" origin=",-.5" offset="0,3pt"/>
                <v:formulas/>
                <v:path arrowok="t" o:connecttype="custom" o:connectlocs="98296,0;1762125,0;1762125,0;1762125,915799;1663829,1014095;0,1014095;0,1014095;0,98296;98296,0" o:connectangles="0,0,0,0,0,0,0,0,0" textboxrect="0,0,1762125,1014095"/>
                <v:textbox>
                  <w:txbxContent>
                    <w:p w:rsidR="00241CC4" w:rsidRPr="00AF63D1" w:rsidRDefault="00241CC4" w:rsidP="00F11A75">
                      <w:pPr>
                        <w:jc w:val="center"/>
                        <w:rPr>
                          <w:rFonts w:ascii="Century Gothic" w:hAnsi="Century Gothic"/>
                          <w:b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</w:rPr>
                        <w:t>Week 10</w:t>
                      </w:r>
                    </w:p>
                    <w:p w:rsidR="00241CC4" w:rsidRPr="00AF63D1" w:rsidRDefault="00241CC4" w:rsidP="00F11A75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:rsidR="00241CC4" w:rsidRPr="00176B97" w:rsidRDefault="00241CC4" w:rsidP="00F11A75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9</w:t>
                      </w:r>
                      <w:r w:rsidRPr="00F11A75">
                        <w:rPr>
                          <w:rFonts w:ascii="Century Gothic" w:hAnsi="Century Gothic"/>
                          <w:sz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Century Gothic" w:hAnsi="Century Gothic"/>
                          <w:sz w:val="20"/>
                        </w:rPr>
                        <w:t xml:space="preserve"> July – 16</w:t>
                      </w:r>
                      <w:r w:rsidRPr="00F11A75">
                        <w:rPr>
                          <w:rFonts w:ascii="Century Gothic" w:hAnsi="Century Gothic"/>
                          <w:sz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Century Gothic" w:hAnsi="Century Gothic"/>
                          <w:sz w:val="20"/>
                        </w:rPr>
                        <w:t xml:space="preserve"> July</w:t>
                      </w:r>
                    </w:p>
                    <w:p w:rsidR="00241CC4" w:rsidRPr="00F11A75" w:rsidRDefault="00241CC4" w:rsidP="00D913E8">
                      <w:pPr>
                        <w:jc w:val="center"/>
                        <w:rPr>
                          <w:rFonts w:ascii="Century Gothic" w:hAnsi="Century Gothic"/>
                          <w:b/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72B09704" wp14:editId="7B9E7780">
                <wp:simplePos x="0" y="0"/>
                <wp:positionH relativeFrom="column">
                  <wp:posOffset>7383293</wp:posOffset>
                </wp:positionH>
                <wp:positionV relativeFrom="page">
                  <wp:posOffset>2887980</wp:posOffset>
                </wp:positionV>
                <wp:extent cx="1762125" cy="1014095"/>
                <wp:effectExtent l="50800" t="25400" r="66675" b="128905"/>
                <wp:wrapNone/>
                <wp:docPr id="87" name="Round Diagonal Corner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014095"/>
                        </a:xfrm>
                        <a:prstGeom prst="round2DiagRect">
                          <a:avLst>
                            <a:gd name="adj1" fmla="val 9693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CC4" w:rsidRPr="00AF63D1" w:rsidRDefault="00241CC4" w:rsidP="00F11A75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  <w:t>Week 11</w:t>
                            </w:r>
                          </w:p>
                          <w:p w:rsidR="00241CC4" w:rsidRPr="00AF63D1" w:rsidRDefault="00241CC4" w:rsidP="00F11A75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:rsidR="00241CC4" w:rsidRPr="00176B97" w:rsidRDefault="00241CC4" w:rsidP="00F11A75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16</w:t>
                            </w:r>
                            <w:r w:rsidRPr="00F11A75">
                              <w:rPr>
                                <w:rFonts w:ascii="Century Gothic" w:hAnsi="Century Gothic"/>
                                <w:sz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July – 23</w:t>
                            </w:r>
                            <w:r w:rsidRPr="00F11A75">
                              <w:rPr>
                                <w:rFonts w:ascii="Century Gothic" w:hAnsi="Century Gothic"/>
                                <w:sz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July</w:t>
                            </w:r>
                          </w:p>
                          <w:p w:rsidR="00241CC4" w:rsidRPr="00176B97" w:rsidRDefault="00241CC4" w:rsidP="00D913E8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09704" id="Round Diagonal Corner Rectangle 87" o:spid="_x0000_s1047" style="position:absolute;margin-left:581.35pt;margin-top:227.4pt;width:138.75pt;height:79.85pt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1762125,10140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" adj="-11796480,,5400" path="m98296,l1762125,r,l1762125,915799v,54287,-44009,98296,-98296,98296l,1014095r,l,98296c,44009,44009,,98296,xe" fillcolor="white [3212]" strokecolor="#d8d8d8 [2732]" strokeweight=".25pt">
                <v:stroke joinstyle="miter"/>
                <v:shadow on="t" color="black" opacity="26214f" origin=",-.5" offset="0,3pt"/>
                <v:formulas/>
                <v:path arrowok="t" o:connecttype="custom" o:connectlocs="98296,0;1762125,0;1762125,0;1762125,915799;1663829,1014095;0,1014095;0,1014095;0,98296;98296,0" o:connectangles="0,0,0,0,0,0,0,0,0" textboxrect="0,0,1762125,1014095"/>
                <v:textbox>
                  <w:txbxContent>
                    <w:p w:rsidR="00241CC4" w:rsidRPr="00AF63D1" w:rsidRDefault="00241CC4" w:rsidP="00F11A75">
                      <w:pPr>
                        <w:jc w:val="center"/>
                        <w:rPr>
                          <w:rFonts w:ascii="Century Gothic" w:hAnsi="Century Gothic"/>
                          <w:b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</w:rPr>
                        <w:t>Week 11</w:t>
                      </w:r>
                    </w:p>
                    <w:p w:rsidR="00241CC4" w:rsidRPr="00AF63D1" w:rsidRDefault="00241CC4" w:rsidP="00F11A75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:rsidR="00241CC4" w:rsidRPr="00176B97" w:rsidRDefault="00241CC4" w:rsidP="00F11A75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16</w:t>
                      </w:r>
                      <w:r w:rsidRPr="00F11A75">
                        <w:rPr>
                          <w:rFonts w:ascii="Century Gothic" w:hAnsi="Century Gothic"/>
                          <w:sz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Century Gothic" w:hAnsi="Century Gothic"/>
                          <w:sz w:val="20"/>
                        </w:rPr>
                        <w:t xml:space="preserve"> July – 23</w:t>
                      </w:r>
                      <w:r w:rsidRPr="00F11A75">
                        <w:rPr>
                          <w:rFonts w:ascii="Century Gothic" w:hAnsi="Century Gothic"/>
                          <w:sz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Century Gothic" w:hAnsi="Century Gothic"/>
                          <w:sz w:val="20"/>
                        </w:rPr>
                        <w:t xml:space="preserve"> July</w:t>
                      </w:r>
                    </w:p>
                    <w:p w:rsidR="00241CC4" w:rsidRPr="00176B97" w:rsidRDefault="00241CC4" w:rsidP="00D913E8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Century Gothic" w:eastAsia="Century Gothic" w:hAnsi="Century Gothic" w:cs="Century Gothic"/>
          <w:sz w:val="28"/>
          <w:szCs w:val="28"/>
        </w:rPr>
        <w:tab/>
      </w:r>
      <w:r>
        <w:rPr>
          <w:rFonts w:ascii="Century Gothic" w:eastAsia="Century Gothic" w:hAnsi="Century Gothic" w:cs="Century Gothic"/>
          <w:sz w:val="28"/>
          <w:szCs w:val="28"/>
        </w:rPr>
        <w:tab/>
      </w:r>
    </w:p>
    <w:p w:rsidR="00D913E8" w:rsidRPr="008D0DF2" w:rsidRDefault="00D913E8" w:rsidP="00D913E8">
      <w:pPr>
        <w:rPr>
          <w:rFonts w:ascii="Century Gothic" w:eastAsia="Century Gothic" w:hAnsi="Century Gothic" w:cs="Century Gothic"/>
          <w:sz w:val="28"/>
          <w:szCs w:val="28"/>
        </w:rPr>
      </w:pPr>
    </w:p>
    <w:p w:rsidR="00D913E8" w:rsidRPr="008D0DF2" w:rsidRDefault="00F11A75" w:rsidP="00F11A75">
      <w:pPr>
        <w:tabs>
          <w:tab w:val="left" w:pos="12545"/>
        </w:tabs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ab/>
      </w:r>
    </w:p>
    <w:p w:rsidR="00D913E8" w:rsidRPr="008D0DF2" w:rsidRDefault="00D913E8" w:rsidP="00D913E8">
      <w:pPr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095B5DDE" wp14:editId="112CC493">
                <wp:simplePos x="0" y="0"/>
                <wp:positionH relativeFrom="column">
                  <wp:posOffset>904672</wp:posOffset>
                </wp:positionH>
                <wp:positionV relativeFrom="page">
                  <wp:posOffset>3754755</wp:posOffset>
                </wp:positionV>
                <wp:extent cx="0" cy="456565"/>
                <wp:effectExtent l="25400" t="25400" r="50800" b="2603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56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  <a:alpha val="49000"/>
                            </a:schemeClr>
                          </a:solidFill>
                          <a:head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57FCE" id="Straight Connector 88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71.25pt,295.65pt" to="71.25pt,3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" strokecolor="#7f7f7f [1612]" strokeweight="2.25pt">
                <v:stroke startarrow="oval" opacity="32125f" joinstyle="miter"/>
                <w10:wrap anchory="page"/>
              </v:lin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7D7DF458" wp14:editId="6413D5F8">
                <wp:simplePos x="0" y="0"/>
                <wp:positionH relativeFrom="column">
                  <wp:posOffset>3355839</wp:posOffset>
                </wp:positionH>
                <wp:positionV relativeFrom="page">
                  <wp:posOffset>3754755</wp:posOffset>
                </wp:positionV>
                <wp:extent cx="0" cy="456565"/>
                <wp:effectExtent l="25400" t="25400" r="50800" b="2603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56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  <a:alpha val="77000"/>
                            </a:schemeClr>
                          </a:solidFill>
                          <a:head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238D2" id="Straight Connector 89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64.25pt,295.65pt" to="264.25pt,3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" strokecolor="#7f7f7f [1612]" strokeweight="2.25pt">
                <v:stroke startarrow="oval" opacity="50372f" joinstyle="miter"/>
                <w10:wrap anchory="page"/>
              </v:lin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68046AA0" wp14:editId="0C7B6CAC">
                <wp:simplePos x="0" y="0"/>
                <wp:positionH relativeFrom="column">
                  <wp:posOffset>5807006</wp:posOffset>
                </wp:positionH>
                <wp:positionV relativeFrom="page">
                  <wp:posOffset>3754755</wp:posOffset>
                </wp:positionV>
                <wp:extent cx="0" cy="456565"/>
                <wp:effectExtent l="25400" t="25400" r="50800" b="2603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56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alpha val="81000"/>
                            </a:schemeClr>
                          </a:solidFill>
                          <a:head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FF677" id="Straight Connector 90" o:spid="_x0000_s1026" style="position:absolute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457.25pt,295.65pt" to="457.25pt,3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" strokecolor="black [3213]" strokeweight="2.25pt">
                <v:stroke startarrow="oval" opacity="53199f" joinstyle="miter"/>
                <w10:wrap anchory="page"/>
              </v:lin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7604AF37" wp14:editId="2CC2BBAE">
                <wp:simplePos x="0" y="0"/>
                <wp:positionH relativeFrom="column">
                  <wp:posOffset>8248447</wp:posOffset>
                </wp:positionH>
                <wp:positionV relativeFrom="page">
                  <wp:posOffset>3754755</wp:posOffset>
                </wp:positionV>
                <wp:extent cx="0" cy="456565"/>
                <wp:effectExtent l="25400" t="25400" r="50800" b="2603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56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9BBE0" id="Straight Connector 91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649.5pt,295.65pt" to="649.5pt,3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" strokecolor="black [3213]" strokeweight="2.25pt">
                <v:stroke startarrow="oval" joinstyle="miter"/>
                <w10:wrap anchory="page"/>
              </v:line>
            </w:pict>
          </mc:Fallback>
        </mc:AlternateContent>
      </w:r>
    </w:p>
    <w:p w:rsidR="00D913E8" w:rsidRPr="008D0DF2" w:rsidRDefault="00D913E8" w:rsidP="00D913E8">
      <w:pPr>
        <w:rPr>
          <w:rFonts w:ascii="Century Gothic" w:eastAsia="Century Gothic" w:hAnsi="Century Gothic" w:cs="Century Gothic"/>
          <w:sz w:val="28"/>
          <w:szCs w:val="28"/>
        </w:rPr>
      </w:pPr>
    </w:p>
    <w:p w:rsidR="00D913E8" w:rsidRPr="008D0DF2" w:rsidRDefault="00D913E8" w:rsidP="00D913E8">
      <w:pPr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45A6CEDD" wp14:editId="2B5AC728">
                <wp:simplePos x="0" y="0"/>
                <wp:positionH relativeFrom="column">
                  <wp:posOffset>2100580</wp:posOffset>
                </wp:positionH>
                <wp:positionV relativeFrom="page">
                  <wp:posOffset>4221480</wp:posOffset>
                </wp:positionV>
                <wp:extent cx="0" cy="402336"/>
                <wp:effectExtent l="25400" t="0" r="50800" b="5524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33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  <a:alpha val="66000"/>
                            </a:schemeClr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26A3C" id="Straight Connector 92" o:spid="_x0000_s1026" style="position:absolute;z-index:-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165.4pt,332.4pt" to="165.4pt,3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" strokecolor="#7f7f7f [1612]" strokeweight="2.25pt">
                <v:stroke endarrow="oval" opacity="43176f" joinstyle="miter"/>
                <w10:wrap anchory="page"/>
              </v:lin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54971F53" wp14:editId="44998C2B">
                <wp:simplePos x="0" y="0"/>
                <wp:positionH relativeFrom="column">
                  <wp:posOffset>4551680</wp:posOffset>
                </wp:positionH>
                <wp:positionV relativeFrom="page">
                  <wp:posOffset>4221480</wp:posOffset>
                </wp:positionV>
                <wp:extent cx="0" cy="402336"/>
                <wp:effectExtent l="25400" t="0" r="50800" b="5524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33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8FF44" id="Straight Connector 93" o:spid="_x0000_s1026" style="position:absolute;z-index:-25163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358.4pt,332.4pt" to="358.4pt,3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" strokecolor="#7f7f7f [1612]" strokeweight="2.25pt">
                <v:stroke endarrow="oval" joinstyle="miter"/>
                <w10:wrap anchory="page"/>
              </v:lin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51A31F5E" wp14:editId="79F73981">
                <wp:simplePos x="0" y="0"/>
                <wp:positionH relativeFrom="column">
                  <wp:posOffset>7129780</wp:posOffset>
                </wp:positionH>
                <wp:positionV relativeFrom="page">
                  <wp:posOffset>4221480</wp:posOffset>
                </wp:positionV>
                <wp:extent cx="0" cy="402336"/>
                <wp:effectExtent l="25400" t="0" r="50800" b="5524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33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D4115" id="Straight Connector 94" o:spid="_x0000_s1026" style="position:absolute;z-index:-25163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561.4pt,332.4pt" to="561.4pt,3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" strokecolor="black [3213]" strokeweight="2.25pt">
                <v:stroke endarrow="oval" joinstyle="miter"/>
                <w10:wrap anchory="page"/>
              </v:line>
            </w:pict>
          </mc:Fallback>
        </mc:AlternateContent>
      </w:r>
    </w:p>
    <w:p w:rsidR="00D913E8" w:rsidRPr="008D0DF2" w:rsidRDefault="00D913E8" w:rsidP="00D913E8">
      <w:pPr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1C65FA55" wp14:editId="0F415B16">
                <wp:simplePos x="0" y="0"/>
                <wp:positionH relativeFrom="column">
                  <wp:posOffset>6137910</wp:posOffset>
                </wp:positionH>
                <wp:positionV relativeFrom="page">
                  <wp:posOffset>5245735</wp:posOffset>
                </wp:positionV>
                <wp:extent cx="2026920" cy="1901190"/>
                <wp:effectExtent l="0" t="0" r="5080" b="381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190119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7F7EC">
                                <a:lumMod val="90000"/>
                              </a:srgbClr>
                            </a:gs>
                            <a:gs pos="100000">
                              <a:schemeClr val="bg1"/>
                            </a:gs>
                          </a:gsLst>
                          <a:lin ang="2700000" scaled="0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CC4" w:rsidRDefault="005E5E0B" w:rsidP="00D913E8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  <w:t>Write up</w:t>
                            </w:r>
                          </w:p>
                          <w:p w:rsidR="005E5E0B" w:rsidRPr="005E5E0B" w:rsidRDefault="005E5E0B" w:rsidP="00D913E8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  <w:t>Dissertation submission – 15</w:t>
                            </w:r>
                            <w:r w:rsidRPr="005E5E0B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  <w:lang w:val="en-IE"/>
                              </w:rPr>
                              <w:t>th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  <w:t xml:space="preserve"> Aug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5FA55" id="Text Box 95" o:spid="_x0000_s1048" type="#_x0000_t202" style="position:absolute;margin-left:483.3pt;margin-top:413.05pt;width:159.6pt;height:149.7pt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" fillcolor="#e9e9ca" stroked="f">
                <v:fill color2="white [3212]" angle="45" focus="100%" type="gradient">
                  <o:fill v:ext="view" type="gradientUnscaled"/>
                </v:fill>
                <v:textbox inset=",36pt,,7.2pt">
                  <w:txbxContent>
                    <w:p w:rsidR="00241CC4" w:rsidRDefault="005E5E0B" w:rsidP="00D913E8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  <w:t>Write up</w:t>
                      </w:r>
                    </w:p>
                    <w:p w:rsidR="005E5E0B" w:rsidRPr="005E5E0B" w:rsidRDefault="005E5E0B" w:rsidP="00D913E8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  <w:t>Dissertation submission – 15</w:t>
                      </w:r>
                      <w:r w:rsidRPr="005E5E0B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vertAlign w:val="superscript"/>
                          <w:lang w:val="en-IE"/>
                        </w:rPr>
                        <w:t>th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  <w:t xml:space="preserve"> Aug</w:t>
                      </w: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5950040D" wp14:editId="6DB8553D">
                <wp:simplePos x="0" y="0"/>
                <wp:positionH relativeFrom="column">
                  <wp:posOffset>3559810</wp:posOffset>
                </wp:positionH>
                <wp:positionV relativeFrom="page">
                  <wp:posOffset>5245735</wp:posOffset>
                </wp:positionV>
                <wp:extent cx="2026920" cy="1901190"/>
                <wp:effectExtent l="0" t="0" r="5080" b="381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190119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7F7EC">
                                <a:lumMod val="90000"/>
                              </a:srgbClr>
                            </a:gs>
                            <a:gs pos="100000">
                              <a:schemeClr val="bg1"/>
                            </a:gs>
                          </a:gsLst>
                          <a:lin ang="2700000" scaled="0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CC4" w:rsidRDefault="005E5E0B" w:rsidP="00D913E8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  <w:t xml:space="preserve">Improvements </w:t>
                            </w:r>
                          </w:p>
                          <w:p w:rsidR="005E5E0B" w:rsidRDefault="005E5E0B" w:rsidP="00D913E8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  <w:t>More analysis</w:t>
                            </w:r>
                          </w:p>
                          <w:p w:rsidR="005E5E0B" w:rsidRPr="005E5E0B" w:rsidRDefault="005E5E0B" w:rsidP="00D913E8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  <w:t>Write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0040D" id="Text Box 96" o:spid="_x0000_s1049" type="#_x0000_t202" style="position:absolute;margin-left:280.3pt;margin-top:413.05pt;width:159.6pt;height:149.7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" fillcolor="#e9e9ca" stroked="f">
                <v:fill color2="white [3212]" angle="45" focus="100%" type="gradient">
                  <o:fill v:ext="view" type="gradientUnscaled"/>
                </v:fill>
                <v:textbox inset=",36pt,,7.2pt">
                  <w:txbxContent>
                    <w:p w:rsidR="00241CC4" w:rsidRDefault="005E5E0B" w:rsidP="00D913E8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  <w:t xml:space="preserve">Improvements </w:t>
                      </w:r>
                    </w:p>
                    <w:p w:rsidR="005E5E0B" w:rsidRDefault="005E5E0B" w:rsidP="00D913E8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  <w:t>More analysis</w:t>
                      </w:r>
                    </w:p>
                    <w:p w:rsidR="005E5E0B" w:rsidRPr="005E5E0B" w:rsidRDefault="005E5E0B" w:rsidP="00D913E8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  <w:t>Write up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53AB024A" wp14:editId="6283B7E8">
                <wp:simplePos x="0" y="0"/>
                <wp:positionH relativeFrom="column">
                  <wp:posOffset>6264275</wp:posOffset>
                </wp:positionH>
                <wp:positionV relativeFrom="page">
                  <wp:posOffset>4497070</wp:posOffset>
                </wp:positionV>
                <wp:extent cx="1762125" cy="1012825"/>
                <wp:effectExtent l="50800" t="25400" r="66675" b="130175"/>
                <wp:wrapNone/>
                <wp:docPr id="97" name="Round Diagonal Corner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012825"/>
                        </a:xfrm>
                        <a:prstGeom prst="round2DiagRect">
                          <a:avLst>
                            <a:gd name="adj1" fmla="val 9693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CC4" w:rsidRPr="00AF63D1" w:rsidRDefault="00241CC4" w:rsidP="00F11A75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  <w:t>Week 14</w:t>
                            </w:r>
                          </w:p>
                          <w:p w:rsidR="00241CC4" w:rsidRPr="00AF63D1" w:rsidRDefault="00241CC4" w:rsidP="00F11A75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:rsidR="00241CC4" w:rsidRPr="00176B97" w:rsidRDefault="00241CC4" w:rsidP="00F11A75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6</w:t>
                            </w:r>
                            <w:r w:rsidRPr="00F11A75">
                              <w:rPr>
                                <w:rFonts w:ascii="Century Gothic" w:hAnsi="Century Gothic"/>
                                <w:sz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Aug – 15</w:t>
                            </w:r>
                            <w:r w:rsidRPr="00F11A75">
                              <w:rPr>
                                <w:rFonts w:ascii="Century Gothic" w:hAnsi="Century Gothic"/>
                                <w:sz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Aug</w:t>
                            </w:r>
                          </w:p>
                          <w:p w:rsidR="00241CC4" w:rsidRPr="00F11A75" w:rsidRDefault="00241CC4" w:rsidP="00F11A75">
                            <w:pPr>
                              <w:rPr>
                                <w:rFonts w:ascii="Century Gothic" w:hAnsi="Century Gothic"/>
                                <w:sz w:val="20"/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B024A" id="Round Diagonal Corner Rectangle 97" o:spid="_x0000_s1050" style="position:absolute;margin-left:493.25pt;margin-top:354.1pt;width:138.75pt;height:79.75pt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1762125,1012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" adj="-11796480,,5400" path="m98173,l1762125,r,l1762125,914652v,54219,-43954,98173,-98173,98173l,1012825r,l,98173c,43954,43954,,98173,xe" fillcolor="white [3212]" strokecolor="#d8d8d8 [2732]" strokeweight=".25pt">
                <v:stroke joinstyle="miter"/>
                <v:shadow on="t" color="black" opacity="26214f" origin=",-.5" offset="0,3pt"/>
                <v:formulas/>
                <v:path arrowok="t" o:connecttype="custom" o:connectlocs="98173,0;1762125,0;1762125,0;1762125,914652;1663952,1012825;0,1012825;0,1012825;0,98173;98173,0" o:connectangles="0,0,0,0,0,0,0,0,0" textboxrect="0,0,1762125,1012825"/>
                <v:textbox>
                  <w:txbxContent>
                    <w:p w:rsidR="00241CC4" w:rsidRPr="00AF63D1" w:rsidRDefault="00241CC4" w:rsidP="00F11A75">
                      <w:pPr>
                        <w:jc w:val="center"/>
                        <w:rPr>
                          <w:rFonts w:ascii="Century Gothic" w:hAnsi="Century Gothic"/>
                          <w:b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</w:rPr>
                        <w:t>Week 14</w:t>
                      </w:r>
                    </w:p>
                    <w:p w:rsidR="00241CC4" w:rsidRPr="00AF63D1" w:rsidRDefault="00241CC4" w:rsidP="00F11A75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:rsidR="00241CC4" w:rsidRPr="00176B97" w:rsidRDefault="00241CC4" w:rsidP="00F11A75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6</w:t>
                      </w:r>
                      <w:r w:rsidRPr="00F11A75">
                        <w:rPr>
                          <w:rFonts w:ascii="Century Gothic" w:hAnsi="Century Gothic"/>
                          <w:sz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Century Gothic" w:hAnsi="Century Gothic"/>
                          <w:sz w:val="20"/>
                        </w:rPr>
                        <w:t xml:space="preserve"> Aug – 15</w:t>
                      </w:r>
                      <w:r w:rsidRPr="00F11A75">
                        <w:rPr>
                          <w:rFonts w:ascii="Century Gothic" w:hAnsi="Century Gothic"/>
                          <w:sz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Century Gothic" w:hAnsi="Century Gothic"/>
                          <w:sz w:val="20"/>
                        </w:rPr>
                        <w:t xml:space="preserve"> Aug</w:t>
                      </w:r>
                    </w:p>
                    <w:p w:rsidR="00241CC4" w:rsidRPr="00F11A75" w:rsidRDefault="00241CC4" w:rsidP="00F11A75">
                      <w:pPr>
                        <w:rPr>
                          <w:rFonts w:ascii="Century Gothic" w:hAnsi="Century Gothic"/>
                          <w:sz w:val="20"/>
                          <w:lang w:val="en-I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7233361D" wp14:editId="31AFF9E3">
                <wp:simplePos x="0" y="0"/>
                <wp:positionH relativeFrom="column">
                  <wp:posOffset>3686175</wp:posOffset>
                </wp:positionH>
                <wp:positionV relativeFrom="page">
                  <wp:posOffset>4497070</wp:posOffset>
                </wp:positionV>
                <wp:extent cx="1762125" cy="1012825"/>
                <wp:effectExtent l="50800" t="25400" r="66675" b="130175"/>
                <wp:wrapNone/>
                <wp:docPr id="98" name="Round Diagonal Corner 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012825"/>
                        </a:xfrm>
                        <a:prstGeom prst="round2DiagRect">
                          <a:avLst>
                            <a:gd name="adj1" fmla="val 9693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CC4" w:rsidRPr="00AF63D1" w:rsidRDefault="00241CC4" w:rsidP="00F11A75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  <w:t>Week 13</w:t>
                            </w:r>
                          </w:p>
                          <w:p w:rsidR="00241CC4" w:rsidRPr="00AF63D1" w:rsidRDefault="00241CC4" w:rsidP="00F11A75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:rsidR="00241CC4" w:rsidRPr="00176B97" w:rsidRDefault="00241CC4" w:rsidP="00F11A75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30</w:t>
                            </w:r>
                            <w:r w:rsidRPr="00F11A75">
                              <w:rPr>
                                <w:rFonts w:ascii="Century Gothic" w:hAnsi="Century Gothic"/>
                                <w:sz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July – 6</w:t>
                            </w:r>
                            <w:r w:rsidRPr="00F11A75">
                              <w:rPr>
                                <w:rFonts w:ascii="Century Gothic" w:hAnsi="Century Gothic"/>
                                <w:sz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Aug</w:t>
                            </w:r>
                          </w:p>
                          <w:p w:rsidR="00241CC4" w:rsidRPr="00176B97" w:rsidRDefault="00241CC4" w:rsidP="00D913E8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3361D" id="Round Diagonal Corner Rectangle 98" o:spid="_x0000_s1051" style="position:absolute;margin-left:290.25pt;margin-top:354.1pt;width:138.75pt;height:79.75pt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1762125,1012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" adj="-11796480,,5400" path="m98173,l1762125,r,l1762125,914652v,54219,-43954,98173,-98173,98173l,1012825r,l,98173c,43954,43954,,98173,xe" fillcolor="white [3212]" strokecolor="#d8d8d8 [2732]" strokeweight=".25pt">
                <v:stroke joinstyle="miter"/>
                <v:shadow on="t" color="black" opacity="26214f" origin=",-.5" offset="0,3pt"/>
                <v:formulas/>
                <v:path arrowok="t" o:connecttype="custom" o:connectlocs="98173,0;1762125,0;1762125,0;1762125,914652;1663952,1012825;0,1012825;0,1012825;0,98173;98173,0" o:connectangles="0,0,0,0,0,0,0,0,0" textboxrect="0,0,1762125,1012825"/>
                <v:textbox>
                  <w:txbxContent>
                    <w:p w:rsidR="00241CC4" w:rsidRPr="00AF63D1" w:rsidRDefault="00241CC4" w:rsidP="00F11A75">
                      <w:pPr>
                        <w:jc w:val="center"/>
                        <w:rPr>
                          <w:rFonts w:ascii="Century Gothic" w:hAnsi="Century Gothic"/>
                          <w:b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</w:rPr>
                        <w:t>Week 13</w:t>
                      </w:r>
                    </w:p>
                    <w:p w:rsidR="00241CC4" w:rsidRPr="00AF63D1" w:rsidRDefault="00241CC4" w:rsidP="00F11A75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:rsidR="00241CC4" w:rsidRPr="00176B97" w:rsidRDefault="00241CC4" w:rsidP="00F11A75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30</w:t>
                      </w:r>
                      <w:r w:rsidRPr="00F11A75">
                        <w:rPr>
                          <w:rFonts w:ascii="Century Gothic" w:hAnsi="Century Gothic"/>
                          <w:sz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Century Gothic" w:hAnsi="Century Gothic"/>
                          <w:sz w:val="20"/>
                        </w:rPr>
                        <w:t xml:space="preserve"> July – 6</w:t>
                      </w:r>
                      <w:r w:rsidRPr="00F11A75">
                        <w:rPr>
                          <w:rFonts w:ascii="Century Gothic" w:hAnsi="Century Gothic"/>
                          <w:sz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Century Gothic" w:hAnsi="Century Gothic"/>
                          <w:sz w:val="20"/>
                        </w:rPr>
                        <w:t xml:space="preserve"> Aug</w:t>
                      </w:r>
                    </w:p>
                    <w:p w:rsidR="00241CC4" w:rsidRPr="00176B97" w:rsidRDefault="00241CC4" w:rsidP="00D913E8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47123CFA" wp14:editId="21BA0F8D">
                <wp:simplePos x="0" y="0"/>
                <wp:positionH relativeFrom="column">
                  <wp:posOffset>1176655</wp:posOffset>
                </wp:positionH>
                <wp:positionV relativeFrom="page">
                  <wp:posOffset>4497070</wp:posOffset>
                </wp:positionV>
                <wp:extent cx="1762125" cy="1013460"/>
                <wp:effectExtent l="50800" t="25400" r="66675" b="129540"/>
                <wp:wrapNone/>
                <wp:docPr id="99" name="Round Diagonal Corner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013460"/>
                        </a:xfrm>
                        <a:prstGeom prst="round2DiagRect">
                          <a:avLst>
                            <a:gd name="adj1" fmla="val 9693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CC4" w:rsidRPr="00AF63D1" w:rsidRDefault="00241CC4" w:rsidP="00F11A75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  <w:t>Week 12</w:t>
                            </w:r>
                          </w:p>
                          <w:p w:rsidR="00241CC4" w:rsidRPr="00AF63D1" w:rsidRDefault="00241CC4" w:rsidP="00F11A75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:rsidR="00241CC4" w:rsidRPr="00176B97" w:rsidRDefault="00241CC4" w:rsidP="00F11A75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23</w:t>
                            </w:r>
                            <w:r w:rsidRPr="00F11A75">
                              <w:rPr>
                                <w:rFonts w:ascii="Century Gothic" w:hAnsi="Century Gothic"/>
                                <w:sz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July – 30</w:t>
                            </w:r>
                            <w:r w:rsidRPr="00F11A75">
                              <w:rPr>
                                <w:rFonts w:ascii="Century Gothic" w:hAnsi="Century Gothic"/>
                                <w:sz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July</w:t>
                            </w:r>
                          </w:p>
                          <w:p w:rsidR="00241CC4" w:rsidRPr="00F11A75" w:rsidRDefault="00241CC4" w:rsidP="00D913E8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23CFA" id="Round Diagonal Corner Rectangle 99" o:spid="_x0000_s1052" style="position:absolute;margin-left:92.65pt;margin-top:354.1pt;width:138.75pt;height:79.8pt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1762125,10134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" adj="-11796480,,5400" path="m98235,l1762125,r,l1762125,915225v,54254,-43981,98235,-98235,98235l,1013460r,l,98235c,43981,43981,,98235,xe" fillcolor="white [3212]" strokecolor="#d8d8d8 [2732]" strokeweight=".25pt">
                <v:stroke joinstyle="miter"/>
                <v:shadow on="t" color="black" opacity="26214f" origin=",-.5" offset="0,3pt"/>
                <v:formulas/>
                <v:path arrowok="t" o:connecttype="custom" o:connectlocs="98235,0;1762125,0;1762125,0;1762125,915225;1663890,1013460;0,1013460;0,1013460;0,98235;98235,0" o:connectangles="0,0,0,0,0,0,0,0,0" textboxrect="0,0,1762125,1013460"/>
                <v:textbox>
                  <w:txbxContent>
                    <w:p w:rsidR="00241CC4" w:rsidRPr="00AF63D1" w:rsidRDefault="00241CC4" w:rsidP="00F11A75">
                      <w:pPr>
                        <w:jc w:val="center"/>
                        <w:rPr>
                          <w:rFonts w:ascii="Century Gothic" w:hAnsi="Century Gothic"/>
                          <w:b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</w:rPr>
                        <w:t>Week 12</w:t>
                      </w:r>
                    </w:p>
                    <w:p w:rsidR="00241CC4" w:rsidRPr="00AF63D1" w:rsidRDefault="00241CC4" w:rsidP="00F11A75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:rsidR="00241CC4" w:rsidRPr="00176B97" w:rsidRDefault="00241CC4" w:rsidP="00F11A75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23</w:t>
                      </w:r>
                      <w:r w:rsidRPr="00F11A75">
                        <w:rPr>
                          <w:rFonts w:ascii="Century Gothic" w:hAnsi="Century Gothic"/>
                          <w:sz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Century Gothic" w:hAnsi="Century Gothic"/>
                          <w:sz w:val="20"/>
                        </w:rPr>
                        <w:t xml:space="preserve"> July – 30</w:t>
                      </w:r>
                      <w:r w:rsidRPr="00F11A75">
                        <w:rPr>
                          <w:rFonts w:ascii="Century Gothic" w:hAnsi="Century Gothic"/>
                          <w:sz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Century Gothic" w:hAnsi="Century Gothic"/>
                          <w:sz w:val="20"/>
                        </w:rPr>
                        <w:t xml:space="preserve"> July</w:t>
                      </w:r>
                    </w:p>
                    <w:p w:rsidR="00241CC4" w:rsidRPr="00F11A75" w:rsidRDefault="00241CC4" w:rsidP="00D913E8">
                      <w:pPr>
                        <w:jc w:val="center"/>
                        <w:rPr>
                          <w:rFonts w:ascii="Century Gothic" w:hAnsi="Century Gothic"/>
                          <w:sz w:val="20"/>
                          <w:lang w:val="en-I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79F347B2" wp14:editId="05126FB4">
                <wp:simplePos x="0" y="0"/>
                <wp:positionH relativeFrom="column">
                  <wp:posOffset>1050290</wp:posOffset>
                </wp:positionH>
                <wp:positionV relativeFrom="page">
                  <wp:posOffset>5245735</wp:posOffset>
                </wp:positionV>
                <wp:extent cx="2026920" cy="1901825"/>
                <wp:effectExtent l="0" t="0" r="5080" b="317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19018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7F7EC">
                                <a:lumMod val="90000"/>
                              </a:srgbClr>
                            </a:gs>
                            <a:gs pos="100000">
                              <a:schemeClr val="bg1"/>
                            </a:gs>
                          </a:gsLst>
                          <a:lin ang="2700000" scaled="0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CC4" w:rsidRDefault="005E5E0B" w:rsidP="00D913E8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  <w:t>Incorporate continuous feedback from SF and presentation</w:t>
                            </w:r>
                          </w:p>
                          <w:p w:rsidR="005E5E0B" w:rsidRPr="005E5E0B" w:rsidRDefault="005E5E0B" w:rsidP="00D913E8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E"/>
                              </w:rPr>
                              <w:t>Write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347B2" id="Text Box 100" o:spid="_x0000_s1053" type="#_x0000_t202" style="position:absolute;margin-left:82.7pt;margin-top:413.05pt;width:159.6pt;height:149.75pt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" fillcolor="#e9e9ca" stroked="f">
                <v:fill color2="white [3212]" angle="45" focus="100%" type="gradient">
                  <o:fill v:ext="view" type="gradientUnscaled"/>
                </v:fill>
                <v:textbox inset=",36pt,,7.2pt">
                  <w:txbxContent>
                    <w:p w:rsidR="00241CC4" w:rsidRDefault="005E5E0B" w:rsidP="00D913E8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  <w:t>Incorporate continuous feedback from SF and presentation</w:t>
                      </w:r>
                    </w:p>
                    <w:p w:rsidR="005E5E0B" w:rsidRPr="005E5E0B" w:rsidRDefault="005E5E0B" w:rsidP="00D913E8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E"/>
                        </w:rPr>
                        <w:t>Write up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D913E8" w:rsidRPr="008D0DF2" w:rsidRDefault="00D913E8" w:rsidP="00D913E8">
      <w:pPr>
        <w:rPr>
          <w:rFonts w:ascii="Century Gothic" w:eastAsia="Century Gothic" w:hAnsi="Century Gothic" w:cs="Century Gothic"/>
          <w:sz w:val="28"/>
          <w:szCs w:val="28"/>
        </w:rPr>
      </w:pPr>
    </w:p>
    <w:p w:rsidR="00D913E8" w:rsidRPr="008D0DF2" w:rsidRDefault="00D913E8" w:rsidP="00D913E8">
      <w:pPr>
        <w:rPr>
          <w:rFonts w:ascii="Century Gothic" w:eastAsia="Century Gothic" w:hAnsi="Century Gothic" w:cs="Century Gothic"/>
          <w:sz w:val="28"/>
          <w:szCs w:val="28"/>
        </w:rPr>
      </w:pPr>
    </w:p>
    <w:p w:rsidR="00D913E8" w:rsidRPr="008D0DF2" w:rsidRDefault="00D913E8" w:rsidP="00D913E8">
      <w:pPr>
        <w:tabs>
          <w:tab w:val="left" w:pos="2060"/>
        </w:tabs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ab/>
      </w:r>
    </w:p>
    <w:p w:rsidR="00D913E8" w:rsidRPr="008D0DF2" w:rsidRDefault="00D913E8" w:rsidP="00D913E8">
      <w:pPr>
        <w:rPr>
          <w:rFonts w:ascii="Century Gothic" w:eastAsia="Century Gothic" w:hAnsi="Century Gothic" w:cs="Century Gothic"/>
          <w:sz w:val="28"/>
          <w:szCs w:val="28"/>
        </w:rPr>
      </w:pPr>
    </w:p>
    <w:p w:rsidR="00D913E8" w:rsidRPr="008D0DF2" w:rsidRDefault="00D913E8" w:rsidP="00D913E8">
      <w:pPr>
        <w:rPr>
          <w:rFonts w:ascii="Century Gothic" w:eastAsia="Century Gothic" w:hAnsi="Century Gothic" w:cs="Century Gothic"/>
          <w:sz w:val="28"/>
          <w:szCs w:val="28"/>
        </w:rPr>
      </w:pPr>
    </w:p>
    <w:p w:rsidR="00925C80" w:rsidRPr="008D0DF2" w:rsidRDefault="00925C80" w:rsidP="00D913E8">
      <w:pPr>
        <w:rPr>
          <w:rFonts w:ascii="Century Gothic" w:eastAsia="Century Gothic" w:hAnsi="Century Gothic" w:cs="Century Gothic"/>
          <w:sz w:val="28"/>
          <w:szCs w:val="28"/>
        </w:rPr>
      </w:pPr>
    </w:p>
    <w:sectPr w:rsidR="00925C80" w:rsidRPr="008D0DF2" w:rsidSect="00390B19">
      <w:pgSz w:w="15840" w:h="12240" w:orient="landscape"/>
      <w:pgMar w:top="720" w:right="720" w:bottom="576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CC4" w:rsidRDefault="00241CC4">
      <w:pPr>
        <w:spacing w:line="240" w:lineRule="auto"/>
      </w:pPr>
      <w:r>
        <w:separator/>
      </w:r>
    </w:p>
  </w:endnote>
  <w:endnote w:type="continuationSeparator" w:id="0">
    <w:p w:rsidR="00241CC4" w:rsidRDefault="00241C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CC4" w:rsidRDefault="00241CC4">
      <w:pPr>
        <w:spacing w:line="240" w:lineRule="auto"/>
      </w:pPr>
      <w:r>
        <w:separator/>
      </w:r>
    </w:p>
  </w:footnote>
  <w:footnote w:type="continuationSeparator" w:id="0">
    <w:p w:rsidR="00241CC4" w:rsidRDefault="00241C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41.55pt;height:341.55pt" o:bullet="t">
        <v:imagedata r:id="rId1" o:title="checked"/>
      </v:shape>
    </w:pict>
  </w:numPicBullet>
  <w:abstractNum w:abstractNumId="0" w15:restartNumberingAfterBreak="0">
    <w:nsid w:val="57F93AC4"/>
    <w:multiLevelType w:val="hybridMultilevel"/>
    <w:tmpl w:val="2D0CA74A"/>
    <w:lvl w:ilvl="0" w:tplc="47AA90D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A75"/>
    <w:rsid w:val="00032CD5"/>
    <w:rsid w:val="00104FCF"/>
    <w:rsid w:val="001707AE"/>
    <w:rsid w:val="00176B97"/>
    <w:rsid w:val="00210D1E"/>
    <w:rsid w:val="00241CC4"/>
    <w:rsid w:val="002811E9"/>
    <w:rsid w:val="002B180E"/>
    <w:rsid w:val="0037315F"/>
    <w:rsid w:val="00390B19"/>
    <w:rsid w:val="004D0104"/>
    <w:rsid w:val="00504B1A"/>
    <w:rsid w:val="005128A0"/>
    <w:rsid w:val="00581A61"/>
    <w:rsid w:val="005D2214"/>
    <w:rsid w:val="005E5E0B"/>
    <w:rsid w:val="00645818"/>
    <w:rsid w:val="006C6FA4"/>
    <w:rsid w:val="006F1E58"/>
    <w:rsid w:val="00761E49"/>
    <w:rsid w:val="0077309B"/>
    <w:rsid w:val="007F7CCA"/>
    <w:rsid w:val="008321E5"/>
    <w:rsid w:val="008D0DF2"/>
    <w:rsid w:val="00925C80"/>
    <w:rsid w:val="00990300"/>
    <w:rsid w:val="009B1655"/>
    <w:rsid w:val="00A8422A"/>
    <w:rsid w:val="00AF63D1"/>
    <w:rsid w:val="00C16148"/>
    <w:rsid w:val="00C56452"/>
    <w:rsid w:val="00C67D44"/>
    <w:rsid w:val="00CF7E25"/>
    <w:rsid w:val="00D37499"/>
    <w:rsid w:val="00D913E8"/>
    <w:rsid w:val="00D95140"/>
    <w:rsid w:val="00F11A75"/>
    <w:rsid w:val="00F67983"/>
    <w:rsid w:val="00F7311E"/>
    <w:rsid w:val="00FC1ADF"/>
    <w:rsid w:val="00FC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4546"/>
  <w15:docId w15:val="{E7C045D1-C14B-481C-A69E-A30D2A12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176B9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4FC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FCF"/>
  </w:style>
  <w:style w:type="paragraph" w:styleId="Footer">
    <w:name w:val="footer"/>
    <w:basedOn w:val="Normal"/>
    <w:link w:val="FooterChar"/>
    <w:uiPriority w:val="99"/>
    <w:unhideWhenUsed/>
    <w:rsid w:val="00104FC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FCF"/>
  </w:style>
  <w:style w:type="paragraph" w:styleId="ListParagraph">
    <w:name w:val="List Paragraph"/>
    <w:basedOn w:val="Normal"/>
    <w:uiPriority w:val="34"/>
    <w:qFormat/>
    <w:rsid w:val="00512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eshc\Downloads\IC-Business-Planning-Timeline-Template-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6FAF6F1-0DA8-4B10-9231-59088BE89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IC-Business-Planning-Timeline-Template-WORD</Template>
  <TotalTime>131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Chandana Ramesh</dc:creator>
  <cp:lastModifiedBy>Chandana Ramesh</cp:lastModifiedBy>
  <cp:revision>4</cp:revision>
  <cp:lastPrinted>2017-03-29T12:26:00Z</cp:lastPrinted>
  <dcterms:created xsi:type="dcterms:W3CDTF">2019-05-13T18:05:00Z</dcterms:created>
  <dcterms:modified xsi:type="dcterms:W3CDTF">2019-05-13T20:17:00Z</dcterms:modified>
</cp:coreProperties>
</file>